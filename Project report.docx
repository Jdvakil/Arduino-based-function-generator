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29A3EB" w14:textId="74EF8454" w:rsidR="002E626B" w:rsidRPr="004A62BD" w:rsidRDefault="003A73C7" w:rsidP="00224640">
      <w:pPr>
        <w:pStyle w:val="Title"/>
        <w:rPr>
          <w:sz w:val="110"/>
          <w:szCs w:val="110"/>
        </w:rPr>
      </w:pPr>
      <w:r w:rsidRPr="004A62BD">
        <w:rPr>
          <w:rStyle w:val="Emphasis"/>
          <w:sz w:val="110"/>
          <w:szCs w:val="110"/>
        </w:rPr>
        <w:t>Function Generator Project</w:t>
      </w:r>
    </w:p>
    <w:p w14:paraId="6CCC4E54" w14:textId="77777777" w:rsidR="00C31B26" w:rsidRPr="000040C5" w:rsidRDefault="00635F15" w:rsidP="00224640">
      <w:pPr>
        <w:pStyle w:val="CoverHead1"/>
      </w:pPr>
      <w:sdt>
        <w:sdtPr>
          <w:id w:val="-30888360"/>
          <w:placeholder>
            <w:docPart w:val="0A1858E9892E4DCA9B66B63B53BAFF30"/>
          </w:placeholder>
          <w:temporary/>
          <w:showingPlcHdr/>
          <w15:appearance w15:val="hidden"/>
        </w:sdtPr>
        <w:sdtEndPr/>
        <w:sdtContent>
          <w:r w:rsidR="00224640" w:rsidRPr="000040C5">
            <w:t>Student:</w:t>
          </w:r>
        </w:sdtContent>
      </w:sdt>
    </w:p>
    <w:p w14:paraId="74E5E0E0" w14:textId="428C1C3D" w:rsidR="00C31B26" w:rsidRPr="000040C5" w:rsidRDefault="003A73C7" w:rsidP="00224640">
      <w:pPr>
        <w:pStyle w:val="CoverHead2"/>
      </w:pPr>
      <w:r>
        <w:t xml:space="preserve">Jay Darshan Vakil, Evan DeTienne </w:t>
      </w:r>
    </w:p>
    <w:p w14:paraId="31F0F506" w14:textId="77777777" w:rsidR="00224640" w:rsidRPr="000040C5" w:rsidRDefault="00635F15" w:rsidP="00224640">
      <w:pPr>
        <w:pStyle w:val="CoverHead1"/>
      </w:pPr>
      <w:sdt>
        <w:sdtPr>
          <w:id w:val="-978144679"/>
          <w:placeholder>
            <w:docPart w:val="05F9460DC13F40BBA88ACCF8219E15EF"/>
          </w:placeholder>
          <w:temporary/>
          <w:showingPlcHdr/>
          <w15:appearance w15:val="hidden"/>
        </w:sdtPr>
        <w:sdtEndPr/>
        <w:sdtContent>
          <w:r w:rsidR="00224640" w:rsidRPr="000040C5">
            <w:t>Teacher:</w:t>
          </w:r>
        </w:sdtContent>
      </w:sdt>
    </w:p>
    <w:p w14:paraId="03F4C691" w14:textId="2D6C45B6" w:rsidR="00EB6826" w:rsidRPr="000040C5" w:rsidRDefault="003A73C7" w:rsidP="006C67DE">
      <w:pPr>
        <w:pStyle w:val="CoverHead2"/>
      </w:pPr>
      <w:r>
        <w:t>Dr Arnie Berger, Dr Tyler Folsom</w:t>
      </w:r>
    </w:p>
    <w:p w14:paraId="607264EB" w14:textId="77777777" w:rsidR="00224640" w:rsidRPr="000040C5" w:rsidRDefault="00635F15" w:rsidP="00224640">
      <w:pPr>
        <w:pStyle w:val="CoverHead1"/>
      </w:pPr>
      <w:sdt>
        <w:sdtPr>
          <w:id w:val="-1976748250"/>
          <w:placeholder>
            <w:docPart w:val="A829E207332E49D69E68F90FC8B2645D"/>
          </w:placeholder>
          <w:temporary/>
          <w:showingPlcHdr/>
          <w15:appearance w15:val="hidden"/>
        </w:sdtPr>
        <w:sdtEndPr/>
        <w:sdtContent>
          <w:r w:rsidR="00224640" w:rsidRPr="000040C5">
            <w:t>Course:</w:t>
          </w:r>
        </w:sdtContent>
      </w:sdt>
    </w:p>
    <w:p w14:paraId="1F9666B6" w14:textId="2C2CA9DF" w:rsidR="00EB6826" w:rsidRPr="000040C5" w:rsidRDefault="00635F15" w:rsidP="00224640">
      <w:pPr>
        <w:pStyle w:val="CoverHead2"/>
      </w:pPr>
      <w:sdt>
        <w:sdtPr>
          <w:alias w:val="Title"/>
          <w:tag w:val=""/>
          <w:id w:val="-1762127408"/>
          <w:placeholder>
            <w:docPart w:val="F524D03B92EF4ABF86BF03675051FD9F"/>
          </w:placeholder>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5864E3">
            <w:t>B EE 425: Microprocessor system design</w:t>
          </w:r>
        </w:sdtContent>
      </w:sdt>
    </w:p>
    <w:p w14:paraId="6BAD0223" w14:textId="77777777" w:rsidR="003A73C7" w:rsidRPr="000040C5" w:rsidRDefault="00EB6826" w:rsidP="003A73C7">
      <w:pPr>
        <w:pStyle w:val="Heading1"/>
      </w:pPr>
      <w:r w:rsidRPr="000040C5">
        <w:br w:type="page"/>
      </w:r>
    </w:p>
    <w:sdt>
      <w:sdtPr>
        <w:rPr>
          <w:rFonts w:eastAsiaTheme="minorHAnsi"/>
          <w:caps w:val="0"/>
          <w:color w:val="808080" w:themeColor="background1" w:themeShade="80"/>
          <w:spacing w:val="0"/>
          <w:sz w:val="52"/>
          <w:szCs w:val="52"/>
        </w:rPr>
        <w:id w:val="-1068260524"/>
        <w:docPartObj>
          <w:docPartGallery w:val="Table of Contents"/>
          <w:docPartUnique/>
        </w:docPartObj>
      </w:sdtPr>
      <w:sdtEndPr>
        <w:rPr>
          <w:rFonts w:eastAsiaTheme="minorEastAsia"/>
          <w:b/>
          <w:bCs/>
          <w:noProof/>
          <w:color w:val="auto"/>
        </w:rPr>
      </w:sdtEndPr>
      <w:sdtContent>
        <w:p w14:paraId="24CC8D07" w14:textId="06CF778F" w:rsidR="00E51B12" w:rsidRPr="00A7460A" w:rsidRDefault="00E51B12">
          <w:pPr>
            <w:pStyle w:val="TOCHeading"/>
            <w:rPr>
              <w:sz w:val="48"/>
              <w:szCs w:val="48"/>
            </w:rPr>
          </w:pPr>
          <w:r w:rsidRPr="00A7460A">
            <w:rPr>
              <w:sz w:val="48"/>
              <w:szCs w:val="48"/>
            </w:rPr>
            <w:t>Table of Contents</w:t>
          </w:r>
        </w:p>
        <w:p w14:paraId="245AFA87" w14:textId="35AB7E03" w:rsidR="005B330A" w:rsidRDefault="00E51B12">
          <w:pPr>
            <w:pStyle w:val="TOC1"/>
            <w:tabs>
              <w:tab w:val="right" w:leader="dot" w:pos="9394"/>
            </w:tabs>
            <w:rPr>
              <w:b w:val="0"/>
              <w:bCs w:val="0"/>
              <w:caps w:val="0"/>
              <w:noProof/>
              <w:u w:val="none"/>
            </w:rPr>
          </w:pPr>
          <w:r w:rsidRPr="002512D3">
            <w:rPr>
              <w:sz w:val="44"/>
              <w:szCs w:val="44"/>
            </w:rPr>
            <w:fldChar w:fldCharType="begin"/>
          </w:r>
          <w:r w:rsidRPr="002512D3">
            <w:rPr>
              <w:sz w:val="44"/>
              <w:szCs w:val="44"/>
            </w:rPr>
            <w:instrText xml:space="preserve"> TOC \o "1-3" \h \z \u </w:instrText>
          </w:r>
          <w:r w:rsidRPr="002512D3">
            <w:rPr>
              <w:sz w:val="44"/>
              <w:szCs w:val="44"/>
            </w:rPr>
            <w:fldChar w:fldCharType="separate"/>
          </w:r>
          <w:hyperlink w:anchor="_Toc35543532" w:history="1">
            <w:r w:rsidR="005B330A" w:rsidRPr="000B7EAB">
              <w:rPr>
                <w:rStyle w:val="Hyperlink"/>
                <w:noProof/>
              </w:rPr>
              <w:t>Abstract</w:t>
            </w:r>
            <w:r w:rsidR="005B330A">
              <w:rPr>
                <w:noProof/>
                <w:webHidden/>
              </w:rPr>
              <w:tab/>
            </w:r>
            <w:r w:rsidR="005B330A">
              <w:rPr>
                <w:noProof/>
                <w:webHidden/>
              </w:rPr>
              <w:fldChar w:fldCharType="begin"/>
            </w:r>
            <w:r w:rsidR="005B330A">
              <w:rPr>
                <w:noProof/>
                <w:webHidden/>
              </w:rPr>
              <w:instrText xml:space="preserve"> PAGEREF _Toc35543532 \h </w:instrText>
            </w:r>
            <w:r w:rsidR="005B330A">
              <w:rPr>
                <w:noProof/>
                <w:webHidden/>
              </w:rPr>
            </w:r>
            <w:r w:rsidR="005B330A">
              <w:rPr>
                <w:noProof/>
                <w:webHidden/>
              </w:rPr>
              <w:fldChar w:fldCharType="separate"/>
            </w:r>
            <w:r w:rsidR="005B330A">
              <w:rPr>
                <w:noProof/>
                <w:webHidden/>
              </w:rPr>
              <w:t>3</w:t>
            </w:r>
            <w:r w:rsidR="005B330A">
              <w:rPr>
                <w:noProof/>
                <w:webHidden/>
              </w:rPr>
              <w:fldChar w:fldCharType="end"/>
            </w:r>
          </w:hyperlink>
        </w:p>
        <w:p w14:paraId="5149D007" w14:textId="6910AC27" w:rsidR="005B330A" w:rsidRDefault="005B330A">
          <w:pPr>
            <w:pStyle w:val="TOC1"/>
            <w:tabs>
              <w:tab w:val="right" w:leader="dot" w:pos="9394"/>
            </w:tabs>
            <w:rPr>
              <w:b w:val="0"/>
              <w:bCs w:val="0"/>
              <w:caps w:val="0"/>
              <w:noProof/>
              <w:u w:val="none"/>
            </w:rPr>
          </w:pPr>
          <w:hyperlink w:anchor="_Toc35543533" w:history="1">
            <w:r w:rsidRPr="000B7EAB">
              <w:rPr>
                <w:rStyle w:val="Hyperlink"/>
                <w:noProof/>
              </w:rPr>
              <w:t>Introduction</w:t>
            </w:r>
            <w:r>
              <w:rPr>
                <w:noProof/>
                <w:webHidden/>
              </w:rPr>
              <w:tab/>
            </w:r>
            <w:r>
              <w:rPr>
                <w:noProof/>
                <w:webHidden/>
              </w:rPr>
              <w:fldChar w:fldCharType="begin"/>
            </w:r>
            <w:r>
              <w:rPr>
                <w:noProof/>
                <w:webHidden/>
              </w:rPr>
              <w:instrText xml:space="preserve"> PAGEREF _Toc35543533 \h </w:instrText>
            </w:r>
            <w:r>
              <w:rPr>
                <w:noProof/>
                <w:webHidden/>
              </w:rPr>
            </w:r>
            <w:r>
              <w:rPr>
                <w:noProof/>
                <w:webHidden/>
              </w:rPr>
              <w:fldChar w:fldCharType="separate"/>
            </w:r>
            <w:r>
              <w:rPr>
                <w:noProof/>
                <w:webHidden/>
              </w:rPr>
              <w:t>3</w:t>
            </w:r>
            <w:r>
              <w:rPr>
                <w:noProof/>
                <w:webHidden/>
              </w:rPr>
              <w:fldChar w:fldCharType="end"/>
            </w:r>
          </w:hyperlink>
        </w:p>
        <w:p w14:paraId="17BE8538" w14:textId="462919BB" w:rsidR="005B330A" w:rsidRDefault="005B330A">
          <w:pPr>
            <w:pStyle w:val="TOC1"/>
            <w:tabs>
              <w:tab w:val="right" w:leader="dot" w:pos="9394"/>
            </w:tabs>
            <w:rPr>
              <w:b w:val="0"/>
              <w:bCs w:val="0"/>
              <w:caps w:val="0"/>
              <w:noProof/>
              <w:u w:val="none"/>
            </w:rPr>
          </w:pPr>
          <w:hyperlink w:anchor="_Toc35543534" w:history="1">
            <w:r w:rsidRPr="000B7EAB">
              <w:rPr>
                <w:rStyle w:val="Hyperlink"/>
                <w:noProof/>
              </w:rPr>
              <w:t>Materials</w:t>
            </w:r>
            <w:r>
              <w:rPr>
                <w:noProof/>
                <w:webHidden/>
              </w:rPr>
              <w:tab/>
            </w:r>
            <w:r>
              <w:rPr>
                <w:noProof/>
                <w:webHidden/>
              </w:rPr>
              <w:fldChar w:fldCharType="begin"/>
            </w:r>
            <w:r>
              <w:rPr>
                <w:noProof/>
                <w:webHidden/>
              </w:rPr>
              <w:instrText xml:space="preserve"> PAGEREF _Toc35543534 \h </w:instrText>
            </w:r>
            <w:r>
              <w:rPr>
                <w:noProof/>
                <w:webHidden/>
              </w:rPr>
            </w:r>
            <w:r>
              <w:rPr>
                <w:noProof/>
                <w:webHidden/>
              </w:rPr>
              <w:fldChar w:fldCharType="separate"/>
            </w:r>
            <w:r>
              <w:rPr>
                <w:noProof/>
                <w:webHidden/>
              </w:rPr>
              <w:t>3</w:t>
            </w:r>
            <w:r>
              <w:rPr>
                <w:noProof/>
                <w:webHidden/>
              </w:rPr>
              <w:fldChar w:fldCharType="end"/>
            </w:r>
          </w:hyperlink>
        </w:p>
        <w:p w14:paraId="030985AC" w14:textId="39F5926A" w:rsidR="005B330A" w:rsidRDefault="005B330A">
          <w:pPr>
            <w:pStyle w:val="TOC1"/>
            <w:tabs>
              <w:tab w:val="right" w:leader="dot" w:pos="9394"/>
            </w:tabs>
            <w:rPr>
              <w:b w:val="0"/>
              <w:bCs w:val="0"/>
              <w:caps w:val="0"/>
              <w:noProof/>
              <w:u w:val="none"/>
            </w:rPr>
          </w:pPr>
          <w:hyperlink w:anchor="_Toc35543535" w:history="1">
            <w:r w:rsidRPr="000B7EAB">
              <w:rPr>
                <w:rStyle w:val="Hyperlink"/>
                <w:noProof/>
              </w:rPr>
              <w:t>Procedure and testing</w:t>
            </w:r>
            <w:r>
              <w:rPr>
                <w:noProof/>
                <w:webHidden/>
              </w:rPr>
              <w:tab/>
            </w:r>
            <w:r>
              <w:rPr>
                <w:noProof/>
                <w:webHidden/>
              </w:rPr>
              <w:fldChar w:fldCharType="begin"/>
            </w:r>
            <w:r>
              <w:rPr>
                <w:noProof/>
                <w:webHidden/>
              </w:rPr>
              <w:instrText xml:space="preserve"> PAGEREF _Toc35543535 \h </w:instrText>
            </w:r>
            <w:r>
              <w:rPr>
                <w:noProof/>
                <w:webHidden/>
              </w:rPr>
            </w:r>
            <w:r>
              <w:rPr>
                <w:noProof/>
                <w:webHidden/>
              </w:rPr>
              <w:fldChar w:fldCharType="separate"/>
            </w:r>
            <w:r>
              <w:rPr>
                <w:noProof/>
                <w:webHidden/>
              </w:rPr>
              <w:t>4</w:t>
            </w:r>
            <w:r>
              <w:rPr>
                <w:noProof/>
                <w:webHidden/>
              </w:rPr>
              <w:fldChar w:fldCharType="end"/>
            </w:r>
          </w:hyperlink>
        </w:p>
        <w:p w14:paraId="1F59C02C" w14:textId="1770EB3F" w:rsidR="005B330A" w:rsidRDefault="005B330A">
          <w:pPr>
            <w:pStyle w:val="TOC2"/>
            <w:tabs>
              <w:tab w:val="right" w:leader="dot" w:pos="9394"/>
            </w:tabs>
            <w:rPr>
              <w:b w:val="0"/>
              <w:bCs w:val="0"/>
              <w:smallCaps w:val="0"/>
              <w:noProof/>
            </w:rPr>
          </w:pPr>
          <w:hyperlink w:anchor="_Toc35543536" w:history="1">
            <w:r w:rsidRPr="000B7EAB">
              <w:rPr>
                <w:rStyle w:val="Hyperlink"/>
                <w:noProof/>
              </w:rPr>
              <w:t>Research and planning</w:t>
            </w:r>
            <w:r>
              <w:rPr>
                <w:noProof/>
                <w:webHidden/>
              </w:rPr>
              <w:tab/>
            </w:r>
            <w:r>
              <w:rPr>
                <w:noProof/>
                <w:webHidden/>
              </w:rPr>
              <w:fldChar w:fldCharType="begin"/>
            </w:r>
            <w:r>
              <w:rPr>
                <w:noProof/>
                <w:webHidden/>
              </w:rPr>
              <w:instrText xml:space="preserve"> PAGEREF _Toc35543536 \h </w:instrText>
            </w:r>
            <w:r>
              <w:rPr>
                <w:noProof/>
                <w:webHidden/>
              </w:rPr>
            </w:r>
            <w:r>
              <w:rPr>
                <w:noProof/>
                <w:webHidden/>
              </w:rPr>
              <w:fldChar w:fldCharType="separate"/>
            </w:r>
            <w:r>
              <w:rPr>
                <w:noProof/>
                <w:webHidden/>
              </w:rPr>
              <w:t>4</w:t>
            </w:r>
            <w:r>
              <w:rPr>
                <w:noProof/>
                <w:webHidden/>
              </w:rPr>
              <w:fldChar w:fldCharType="end"/>
            </w:r>
          </w:hyperlink>
        </w:p>
        <w:p w14:paraId="512E23AA" w14:textId="64947E7B" w:rsidR="005B330A" w:rsidRDefault="005B330A">
          <w:pPr>
            <w:pStyle w:val="TOC2"/>
            <w:tabs>
              <w:tab w:val="right" w:leader="dot" w:pos="9394"/>
            </w:tabs>
            <w:rPr>
              <w:b w:val="0"/>
              <w:bCs w:val="0"/>
              <w:smallCaps w:val="0"/>
              <w:noProof/>
            </w:rPr>
          </w:pPr>
          <w:hyperlink w:anchor="_Toc35543537" w:history="1">
            <w:r w:rsidRPr="000B7EAB">
              <w:rPr>
                <w:rStyle w:val="Hyperlink"/>
                <w:noProof/>
              </w:rPr>
              <w:t>Design</w:t>
            </w:r>
            <w:r>
              <w:rPr>
                <w:noProof/>
                <w:webHidden/>
              </w:rPr>
              <w:tab/>
            </w:r>
            <w:r>
              <w:rPr>
                <w:noProof/>
                <w:webHidden/>
              </w:rPr>
              <w:fldChar w:fldCharType="begin"/>
            </w:r>
            <w:r>
              <w:rPr>
                <w:noProof/>
                <w:webHidden/>
              </w:rPr>
              <w:instrText xml:space="preserve"> PAGEREF _Toc35543537 \h </w:instrText>
            </w:r>
            <w:r>
              <w:rPr>
                <w:noProof/>
                <w:webHidden/>
              </w:rPr>
            </w:r>
            <w:r>
              <w:rPr>
                <w:noProof/>
                <w:webHidden/>
              </w:rPr>
              <w:fldChar w:fldCharType="separate"/>
            </w:r>
            <w:r>
              <w:rPr>
                <w:noProof/>
                <w:webHidden/>
              </w:rPr>
              <w:t>4</w:t>
            </w:r>
            <w:r>
              <w:rPr>
                <w:noProof/>
                <w:webHidden/>
              </w:rPr>
              <w:fldChar w:fldCharType="end"/>
            </w:r>
          </w:hyperlink>
        </w:p>
        <w:p w14:paraId="721B0CC4" w14:textId="0521C491" w:rsidR="005B330A" w:rsidRDefault="005B330A">
          <w:pPr>
            <w:pStyle w:val="TOC2"/>
            <w:tabs>
              <w:tab w:val="right" w:leader="dot" w:pos="9394"/>
            </w:tabs>
            <w:rPr>
              <w:b w:val="0"/>
              <w:bCs w:val="0"/>
              <w:smallCaps w:val="0"/>
              <w:noProof/>
            </w:rPr>
          </w:pPr>
          <w:hyperlink w:anchor="_Toc35543538" w:history="1">
            <w:r w:rsidRPr="000B7EAB">
              <w:rPr>
                <w:rStyle w:val="Hyperlink"/>
                <w:noProof/>
              </w:rPr>
              <w:t>Simulation</w:t>
            </w:r>
            <w:r>
              <w:rPr>
                <w:noProof/>
                <w:webHidden/>
              </w:rPr>
              <w:tab/>
            </w:r>
            <w:r>
              <w:rPr>
                <w:noProof/>
                <w:webHidden/>
              </w:rPr>
              <w:fldChar w:fldCharType="begin"/>
            </w:r>
            <w:r>
              <w:rPr>
                <w:noProof/>
                <w:webHidden/>
              </w:rPr>
              <w:instrText xml:space="preserve"> PAGEREF _Toc35543538 \h </w:instrText>
            </w:r>
            <w:r>
              <w:rPr>
                <w:noProof/>
                <w:webHidden/>
              </w:rPr>
            </w:r>
            <w:r>
              <w:rPr>
                <w:noProof/>
                <w:webHidden/>
              </w:rPr>
              <w:fldChar w:fldCharType="separate"/>
            </w:r>
            <w:r>
              <w:rPr>
                <w:noProof/>
                <w:webHidden/>
              </w:rPr>
              <w:t>8</w:t>
            </w:r>
            <w:r>
              <w:rPr>
                <w:noProof/>
                <w:webHidden/>
              </w:rPr>
              <w:fldChar w:fldCharType="end"/>
            </w:r>
          </w:hyperlink>
        </w:p>
        <w:p w14:paraId="12C5BD82" w14:textId="6992D2B6" w:rsidR="005B330A" w:rsidRDefault="005B330A">
          <w:pPr>
            <w:pStyle w:val="TOC2"/>
            <w:tabs>
              <w:tab w:val="right" w:leader="dot" w:pos="9394"/>
            </w:tabs>
            <w:rPr>
              <w:b w:val="0"/>
              <w:bCs w:val="0"/>
              <w:smallCaps w:val="0"/>
              <w:noProof/>
            </w:rPr>
          </w:pPr>
          <w:hyperlink w:anchor="_Toc35543539" w:history="1">
            <w:r w:rsidRPr="000B7EAB">
              <w:rPr>
                <w:rStyle w:val="Hyperlink"/>
                <w:noProof/>
              </w:rPr>
              <w:t>Testing on a breadboard</w:t>
            </w:r>
            <w:r>
              <w:rPr>
                <w:noProof/>
                <w:webHidden/>
              </w:rPr>
              <w:tab/>
            </w:r>
            <w:r>
              <w:rPr>
                <w:noProof/>
                <w:webHidden/>
              </w:rPr>
              <w:fldChar w:fldCharType="begin"/>
            </w:r>
            <w:r>
              <w:rPr>
                <w:noProof/>
                <w:webHidden/>
              </w:rPr>
              <w:instrText xml:space="preserve"> PAGEREF _Toc35543539 \h </w:instrText>
            </w:r>
            <w:r>
              <w:rPr>
                <w:noProof/>
                <w:webHidden/>
              </w:rPr>
            </w:r>
            <w:r>
              <w:rPr>
                <w:noProof/>
                <w:webHidden/>
              </w:rPr>
              <w:fldChar w:fldCharType="separate"/>
            </w:r>
            <w:r>
              <w:rPr>
                <w:noProof/>
                <w:webHidden/>
              </w:rPr>
              <w:t>10</w:t>
            </w:r>
            <w:r>
              <w:rPr>
                <w:noProof/>
                <w:webHidden/>
              </w:rPr>
              <w:fldChar w:fldCharType="end"/>
            </w:r>
          </w:hyperlink>
        </w:p>
        <w:p w14:paraId="4703D2E8" w14:textId="5CEEA881" w:rsidR="005B330A" w:rsidRDefault="005B330A">
          <w:pPr>
            <w:pStyle w:val="TOC1"/>
            <w:tabs>
              <w:tab w:val="right" w:leader="dot" w:pos="9394"/>
            </w:tabs>
            <w:rPr>
              <w:b w:val="0"/>
              <w:bCs w:val="0"/>
              <w:caps w:val="0"/>
              <w:noProof/>
              <w:u w:val="none"/>
            </w:rPr>
          </w:pPr>
          <w:hyperlink w:anchor="_Toc35543540" w:history="1">
            <w:r w:rsidRPr="000B7EAB">
              <w:rPr>
                <w:rStyle w:val="Hyperlink"/>
                <w:noProof/>
              </w:rPr>
              <w:t>designing the PCB (printed circuit board)</w:t>
            </w:r>
            <w:r>
              <w:rPr>
                <w:noProof/>
                <w:webHidden/>
              </w:rPr>
              <w:tab/>
            </w:r>
            <w:r>
              <w:rPr>
                <w:noProof/>
                <w:webHidden/>
              </w:rPr>
              <w:fldChar w:fldCharType="begin"/>
            </w:r>
            <w:r>
              <w:rPr>
                <w:noProof/>
                <w:webHidden/>
              </w:rPr>
              <w:instrText xml:space="preserve"> PAGEREF _Toc35543540 \h </w:instrText>
            </w:r>
            <w:r>
              <w:rPr>
                <w:noProof/>
                <w:webHidden/>
              </w:rPr>
            </w:r>
            <w:r>
              <w:rPr>
                <w:noProof/>
                <w:webHidden/>
              </w:rPr>
              <w:fldChar w:fldCharType="separate"/>
            </w:r>
            <w:r>
              <w:rPr>
                <w:noProof/>
                <w:webHidden/>
              </w:rPr>
              <w:t>17</w:t>
            </w:r>
            <w:r>
              <w:rPr>
                <w:noProof/>
                <w:webHidden/>
              </w:rPr>
              <w:fldChar w:fldCharType="end"/>
            </w:r>
          </w:hyperlink>
        </w:p>
        <w:p w14:paraId="78BEEE56" w14:textId="5CEC1B5A" w:rsidR="005B330A" w:rsidRDefault="005B330A">
          <w:pPr>
            <w:pStyle w:val="TOC1"/>
            <w:tabs>
              <w:tab w:val="right" w:leader="dot" w:pos="9394"/>
            </w:tabs>
            <w:rPr>
              <w:b w:val="0"/>
              <w:bCs w:val="0"/>
              <w:caps w:val="0"/>
              <w:noProof/>
              <w:u w:val="none"/>
            </w:rPr>
          </w:pPr>
          <w:hyperlink w:anchor="_Toc35543541" w:history="1">
            <w:r w:rsidRPr="000B7EAB">
              <w:rPr>
                <w:rStyle w:val="Hyperlink"/>
                <w:noProof/>
              </w:rPr>
              <w:t>Assembly of the PCB</w:t>
            </w:r>
            <w:r>
              <w:rPr>
                <w:noProof/>
                <w:webHidden/>
              </w:rPr>
              <w:tab/>
            </w:r>
            <w:r>
              <w:rPr>
                <w:noProof/>
                <w:webHidden/>
              </w:rPr>
              <w:fldChar w:fldCharType="begin"/>
            </w:r>
            <w:r>
              <w:rPr>
                <w:noProof/>
                <w:webHidden/>
              </w:rPr>
              <w:instrText xml:space="preserve"> PAGEREF _Toc35543541 \h </w:instrText>
            </w:r>
            <w:r>
              <w:rPr>
                <w:noProof/>
                <w:webHidden/>
              </w:rPr>
            </w:r>
            <w:r>
              <w:rPr>
                <w:noProof/>
                <w:webHidden/>
              </w:rPr>
              <w:fldChar w:fldCharType="separate"/>
            </w:r>
            <w:r>
              <w:rPr>
                <w:noProof/>
                <w:webHidden/>
              </w:rPr>
              <w:t>20</w:t>
            </w:r>
            <w:r>
              <w:rPr>
                <w:noProof/>
                <w:webHidden/>
              </w:rPr>
              <w:fldChar w:fldCharType="end"/>
            </w:r>
          </w:hyperlink>
        </w:p>
        <w:p w14:paraId="4FCA5433" w14:textId="4E1B7141" w:rsidR="005B330A" w:rsidRDefault="005B330A">
          <w:pPr>
            <w:pStyle w:val="TOC1"/>
            <w:tabs>
              <w:tab w:val="right" w:leader="dot" w:pos="9394"/>
            </w:tabs>
            <w:rPr>
              <w:b w:val="0"/>
              <w:bCs w:val="0"/>
              <w:caps w:val="0"/>
              <w:noProof/>
              <w:u w:val="none"/>
            </w:rPr>
          </w:pPr>
          <w:hyperlink w:anchor="_Toc35543542" w:history="1">
            <w:r w:rsidRPr="000B7EAB">
              <w:rPr>
                <w:rStyle w:val="Hyperlink"/>
                <w:noProof/>
              </w:rPr>
              <w:t>AD9833 code</w:t>
            </w:r>
            <w:r>
              <w:rPr>
                <w:noProof/>
                <w:webHidden/>
              </w:rPr>
              <w:tab/>
            </w:r>
            <w:r>
              <w:rPr>
                <w:noProof/>
                <w:webHidden/>
              </w:rPr>
              <w:fldChar w:fldCharType="begin"/>
            </w:r>
            <w:r>
              <w:rPr>
                <w:noProof/>
                <w:webHidden/>
              </w:rPr>
              <w:instrText xml:space="preserve"> PAGEREF _Toc35543542 \h </w:instrText>
            </w:r>
            <w:r>
              <w:rPr>
                <w:noProof/>
                <w:webHidden/>
              </w:rPr>
            </w:r>
            <w:r>
              <w:rPr>
                <w:noProof/>
                <w:webHidden/>
              </w:rPr>
              <w:fldChar w:fldCharType="separate"/>
            </w:r>
            <w:r>
              <w:rPr>
                <w:noProof/>
                <w:webHidden/>
              </w:rPr>
              <w:t>23</w:t>
            </w:r>
            <w:r>
              <w:rPr>
                <w:noProof/>
                <w:webHidden/>
              </w:rPr>
              <w:fldChar w:fldCharType="end"/>
            </w:r>
          </w:hyperlink>
        </w:p>
        <w:p w14:paraId="200D0537" w14:textId="1E5ACC61" w:rsidR="005B330A" w:rsidRDefault="005B330A">
          <w:pPr>
            <w:pStyle w:val="TOC1"/>
            <w:tabs>
              <w:tab w:val="right" w:leader="dot" w:pos="9394"/>
            </w:tabs>
            <w:rPr>
              <w:b w:val="0"/>
              <w:bCs w:val="0"/>
              <w:caps w:val="0"/>
              <w:noProof/>
              <w:u w:val="none"/>
            </w:rPr>
          </w:pPr>
          <w:hyperlink w:anchor="_Toc35543543" w:history="1">
            <w:r w:rsidRPr="000B7EAB">
              <w:rPr>
                <w:rStyle w:val="Hyperlink"/>
                <w:noProof/>
              </w:rPr>
              <w:t>Conclusion</w:t>
            </w:r>
            <w:r>
              <w:rPr>
                <w:noProof/>
                <w:webHidden/>
              </w:rPr>
              <w:tab/>
            </w:r>
            <w:r>
              <w:rPr>
                <w:noProof/>
                <w:webHidden/>
              </w:rPr>
              <w:fldChar w:fldCharType="begin"/>
            </w:r>
            <w:r>
              <w:rPr>
                <w:noProof/>
                <w:webHidden/>
              </w:rPr>
              <w:instrText xml:space="preserve"> PAGEREF _Toc35543543 \h </w:instrText>
            </w:r>
            <w:r>
              <w:rPr>
                <w:noProof/>
                <w:webHidden/>
              </w:rPr>
            </w:r>
            <w:r>
              <w:rPr>
                <w:noProof/>
                <w:webHidden/>
              </w:rPr>
              <w:fldChar w:fldCharType="separate"/>
            </w:r>
            <w:r>
              <w:rPr>
                <w:noProof/>
                <w:webHidden/>
              </w:rPr>
              <w:t>26</w:t>
            </w:r>
            <w:r>
              <w:rPr>
                <w:noProof/>
                <w:webHidden/>
              </w:rPr>
              <w:fldChar w:fldCharType="end"/>
            </w:r>
          </w:hyperlink>
        </w:p>
        <w:p w14:paraId="2E8DDCE8" w14:textId="0F990859" w:rsidR="005B330A" w:rsidRDefault="005B330A">
          <w:pPr>
            <w:pStyle w:val="TOC2"/>
            <w:tabs>
              <w:tab w:val="right" w:leader="dot" w:pos="9394"/>
            </w:tabs>
            <w:rPr>
              <w:b w:val="0"/>
              <w:bCs w:val="0"/>
              <w:smallCaps w:val="0"/>
              <w:noProof/>
            </w:rPr>
          </w:pPr>
          <w:hyperlink w:anchor="_Toc35543544" w:history="1">
            <w:r w:rsidRPr="000B7EAB">
              <w:rPr>
                <w:rStyle w:val="Hyperlink"/>
                <w:noProof/>
              </w:rPr>
              <w:t>Thoughts</w:t>
            </w:r>
            <w:r>
              <w:rPr>
                <w:noProof/>
                <w:webHidden/>
              </w:rPr>
              <w:tab/>
            </w:r>
            <w:r>
              <w:rPr>
                <w:noProof/>
                <w:webHidden/>
              </w:rPr>
              <w:fldChar w:fldCharType="begin"/>
            </w:r>
            <w:r>
              <w:rPr>
                <w:noProof/>
                <w:webHidden/>
              </w:rPr>
              <w:instrText xml:space="preserve"> PAGEREF _Toc35543544 \h </w:instrText>
            </w:r>
            <w:r>
              <w:rPr>
                <w:noProof/>
                <w:webHidden/>
              </w:rPr>
            </w:r>
            <w:r>
              <w:rPr>
                <w:noProof/>
                <w:webHidden/>
              </w:rPr>
              <w:fldChar w:fldCharType="separate"/>
            </w:r>
            <w:r>
              <w:rPr>
                <w:noProof/>
                <w:webHidden/>
              </w:rPr>
              <w:t>26</w:t>
            </w:r>
            <w:r>
              <w:rPr>
                <w:noProof/>
                <w:webHidden/>
              </w:rPr>
              <w:fldChar w:fldCharType="end"/>
            </w:r>
          </w:hyperlink>
        </w:p>
        <w:p w14:paraId="13608687" w14:textId="3E7B45E6" w:rsidR="005B330A" w:rsidRDefault="005B330A">
          <w:pPr>
            <w:pStyle w:val="TOC1"/>
            <w:tabs>
              <w:tab w:val="right" w:leader="dot" w:pos="9394"/>
            </w:tabs>
            <w:rPr>
              <w:b w:val="0"/>
              <w:bCs w:val="0"/>
              <w:caps w:val="0"/>
              <w:noProof/>
              <w:u w:val="none"/>
            </w:rPr>
          </w:pPr>
          <w:hyperlink w:anchor="_Toc35543545" w:history="1">
            <w:r w:rsidRPr="000B7EAB">
              <w:rPr>
                <w:rStyle w:val="Hyperlink"/>
                <w:noProof/>
              </w:rPr>
              <w:t>Errors</w:t>
            </w:r>
            <w:r>
              <w:rPr>
                <w:noProof/>
                <w:webHidden/>
              </w:rPr>
              <w:tab/>
            </w:r>
            <w:r>
              <w:rPr>
                <w:noProof/>
                <w:webHidden/>
              </w:rPr>
              <w:fldChar w:fldCharType="begin"/>
            </w:r>
            <w:r>
              <w:rPr>
                <w:noProof/>
                <w:webHidden/>
              </w:rPr>
              <w:instrText xml:space="preserve"> PAGEREF _Toc35543545 \h </w:instrText>
            </w:r>
            <w:r>
              <w:rPr>
                <w:noProof/>
                <w:webHidden/>
              </w:rPr>
            </w:r>
            <w:r>
              <w:rPr>
                <w:noProof/>
                <w:webHidden/>
              </w:rPr>
              <w:fldChar w:fldCharType="separate"/>
            </w:r>
            <w:r>
              <w:rPr>
                <w:noProof/>
                <w:webHidden/>
              </w:rPr>
              <w:t>27</w:t>
            </w:r>
            <w:r>
              <w:rPr>
                <w:noProof/>
                <w:webHidden/>
              </w:rPr>
              <w:fldChar w:fldCharType="end"/>
            </w:r>
          </w:hyperlink>
        </w:p>
        <w:p w14:paraId="79159F23" w14:textId="1806D938" w:rsidR="005B330A" w:rsidRDefault="005B330A">
          <w:pPr>
            <w:pStyle w:val="TOC1"/>
            <w:tabs>
              <w:tab w:val="right" w:leader="dot" w:pos="9394"/>
            </w:tabs>
            <w:rPr>
              <w:b w:val="0"/>
              <w:bCs w:val="0"/>
              <w:caps w:val="0"/>
              <w:noProof/>
              <w:u w:val="none"/>
            </w:rPr>
          </w:pPr>
          <w:hyperlink w:anchor="_Toc35543546" w:history="1">
            <w:r w:rsidRPr="000B7EAB">
              <w:rPr>
                <w:rStyle w:val="Hyperlink"/>
                <w:noProof/>
              </w:rPr>
              <w:t>Bibliography</w:t>
            </w:r>
            <w:r>
              <w:rPr>
                <w:noProof/>
                <w:webHidden/>
              </w:rPr>
              <w:tab/>
            </w:r>
            <w:r>
              <w:rPr>
                <w:noProof/>
                <w:webHidden/>
              </w:rPr>
              <w:fldChar w:fldCharType="begin"/>
            </w:r>
            <w:r>
              <w:rPr>
                <w:noProof/>
                <w:webHidden/>
              </w:rPr>
              <w:instrText xml:space="preserve"> PAGEREF _Toc35543546 \h </w:instrText>
            </w:r>
            <w:r>
              <w:rPr>
                <w:noProof/>
                <w:webHidden/>
              </w:rPr>
            </w:r>
            <w:r>
              <w:rPr>
                <w:noProof/>
                <w:webHidden/>
              </w:rPr>
              <w:fldChar w:fldCharType="separate"/>
            </w:r>
            <w:r>
              <w:rPr>
                <w:noProof/>
                <w:webHidden/>
              </w:rPr>
              <w:t>28</w:t>
            </w:r>
            <w:r>
              <w:rPr>
                <w:noProof/>
                <w:webHidden/>
              </w:rPr>
              <w:fldChar w:fldCharType="end"/>
            </w:r>
          </w:hyperlink>
        </w:p>
        <w:p w14:paraId="564AFD24" w14:textId="4D870776" w:rsidR="00E51B12" w:rsidRPr="002512D3" w:rsidRDefault="00E51B12">
          <w:pPr>
            <w:rPr>
              <w:sz w:val="52"/>
              <w:szCs w:val="52"/>
            </w:rPr>
          </w:pPr>
          <w:r w:rsidRPr="002512D3">
            <w:rPr>
              <w:b/>
              <w:bCs/>
              <w:noProof/>
              <w:sz w:val="48"/>
              <w:szCs w:val="48"/>
            </w:rPr>
            <w:fldChar w:fldCharType="end"/>
          </w:r>
        </w:p>
      </w:sdtContent>
    </w:sdt>
    <w:p w14:paraId="762BC573" w14:textId="77777777" w:rsidR="002A5B10" w:rsidRDefault="002A5B10">
      <w:pPr>
        <w:rPr>
          <w:caps/>
          <w:color w:val="FFFFFF" w:themeColor="background1"/>
          <w:spacing w:val="15"/>
          <w:sz w:val="22"/>
          <w:szCs w:val="22"/>
        </w:rPr>
      </w:pPr>
      <w:r>
        <w:br w:type="page"/>
      </w:r>
      <w:bookmarkStart w:id="0" w:name="_GoBack"/>
      <w:bookmarkEnd w:id="0"/>
    </w:p>
    <w:p w14:paraId="110AEA00" w14:textId="17501469" w:rsidR="003A73C7" w:rsidRPr="002A5B10" w:rsidRDefault="003A73C7" w:rsidP="002A5B10">
      <w:pPr>
        <w:pStyle w:val="Heading1"/>
        <w:rPr>
          <w:b/>
          <w:bCs/>
          <w:noProof/>
          <w:sz w:val="220"/>
          <w:szCs w:val="220"/>
        </w:rPr>
      </w:pPr>
      <w:bookmarkStart w:id="1" w:name="_Toc35543532"/>
      <w:r w:rsidRPr="001D5985">
        <w:lastRenderedPageBreak/>
        <w:t>Abstract</w:t>
      </w:r>
      <w:bookmarkEnd w:id="1"/>
      <w:r w:rsidR="003062F5" w:rsidRPr="001D5985">
        <w:tab/>
      </w:r>
    </w:p>
    <w:p w14:paraId="18B9C4DB" w14:textId="77777777" w:rsidR="003062F5" w:rsidRPr="001D5985" w:rsidRDefault="001873B2" w:rsidP="003A2175">
      <w:pPr>
        <w:ind w:firstLine="720"/>
        <w:rPr>
          <w:sz w:val="22"/>
          <w:szCs w:val="22"/>
        </w:rPr>
      </w:pPr>
      <w:r w:rsidRPr="001D5985">
        <w:rPr>
          <w:sz w:val="22"/>
          <w:szCs w:val="22"/>
        </w:rPr>
        <w:t xml:space="preserve">This is the capstone of the class; it binds together whatever we learnt throughout the class and make a real-world application. Our task for the project was to build </w:t>
      </w:r>
      <w:r w:rsidR="003062F5" w:rsidRPr="001D5985">
        <w:rPr>
          <w:sz w:val="22"/>
          <w:szCs w:val="22"/>
        </w:rPr>
        <w:t>our own function generator that outputs sine, square and triangle waves! It is designed to teach us the fundamentals of working from the ground up; Learning how to design a prototype from a list of specifications, design a proper schematic and PCB, order all components and parts, and then solder and test!  </w:t>
      </w:r>
    </w:p>
    <w:p w14:paraId="5ACA25C8" w14:textId="0C0EE6F8" w:rsidR="003A73C7" w:rsidRPr="001D5985" w:rsidRDefault="003A73C7" w:rsidP="003062F5">
      <w:pPr>
        <w:pStyle w:val="Heading1"/>
        <w:rPr>
          <w:sz w:val="24"/>
          <w:szCs w:val="24"/>
        </w:rPr>
      </w:pPr>
      <w:bookmarkStart w:id="2" w:name="_Toc35543533"/>
      <w:r w:rsidRPr="001D5985">
        <w:rPr>
          <w:sz w:val="24"/>
          <w:szCs w:val="24"/>
        </w:rPr>
        <w:t>Introduction</w:t>
      </w:r>
      <w:bookmarkEnd w:id="2"/>
    </w:p>
    <w:p w14:paraId="2A482A2E" w14:textId="303CF6A9" w:rsidR="00E77D52" w:rsidRDefault="003062F5" w:rsidP="003A2175">
      <w:pPr>
        <w:ind w:firstLine="720"/>
        <w:rPr>
          <w:rFonts w:asciiTheme="majorHAnsi" w:hAnsiTheme="majorHAnsi"/>
          <w:b/>
          <w:bCs/>
          <w:sz w:val="72"/>
          <w:szCs w:val="18"/>
        </w:rPr>
      </w:pPr>
      <w:r w:rsidRPr="001D5985">
        <w:rPr>
          <w:sz w:val="22"/>
          <w:szCs w:val="22"/>
        </w:rPr>
        <w:t>The design project is the core of our EE 425 class! The project allows us to show off what we have learned from our class and from our EE program. For this project, we will be designing and building our own function generator! We will be translating a generalized algorithmic problem statement into a microprocessor-based design, we will choose the components that create the best solution for our design specifications, and we will be using a modern CAD design tool to create the schematic diagram!</w:t>
      </w:r>
    </w:p>
    <w:p w14:paraId="71939852" w14:textId="2C35E2BD" w:rsidR="003062F5" w:rsidRPr="001D5985" w:rsidRDefault="003062F5" w:rsidP="003062F5">
      <w:pPr>
        <w:pStyle w:val="Heading1"/>
        <w:rPr>
          <w:sz w:val="24"/>
          <w:szCs w:val="24"/>
        </w:rPr>
      </w:pPr>
      <w:bookmarkStart w:id="3" w:name="_Toc35543534"/>
      <w:r w:rsidRPr="001D5985">
        <w:rPr>
          <w:sz w:val="24"/>
          <w:szCs w:val="24"/>
        </w:rPr>
        <w:t>Materials</w:t>
      </w:r>
      <w:bookmarkEnd w:id="3"/>
    </w:p>
    <w:p w14:paraId="48434D88" w14:textId="47E4689C" w:rsidR="003062F5" w:rsidRPr="001D5985" w:rsidRDefault="003062F5" w:rsidP="003062F5">
      <w:pPr>
        <w:rPr>
          <w:sz w:val="22"/>
          <w:szCs w:val="22"/>
        </w:rPr>
      </w:pPr>
      <w:r w:rsidRPr="001D5985">
        <w:rPr>
          <w:sz w:val="22"/>
          <w:szCs w:val="22"/>
        </w:rPr>
        <w:t>For this project we used the following materials:</w:t>
      </w:r>
    </w:p>
    <w:p w14:paraId="208E0E6D" w14:textId="0B4733AC" w:rsidR="003062F5" w:rsidRPr="001D5985" w:rsidRDefault="003062F5" w:rsidP="003062F5">
      <w:pPr>
        <w:pStyle w:val="ListParagraph"/>
        <w:numPr>
          <w:ilvl w:val="0"/>
          <w:numId w:val="12"/>
        </w:numPr>
        <w:rPr>
          <w:sz w:val="22"/>
          <w:szCs w:val="22"/>
        </w:rPr>
      </w:pPr>
      <w:r w:rsidRPr="001D5985">
        <w:rPr>
          <w:sz w:val="22"/>
          <w:szCs w:val="22"/>
        </w:rPr>
        <w:t>Arduino nano</w:t>
      </w:r>
    </w:p>
    <w:p w14:paraId="32E8BBD3" w14:textId="77777777" w:rsidR="003062F5" w:rsidRPr="001D5985" w:rsidRDefault="003062F5" w:rsidP="003062F5">
      <w:pPr>
        <w:pStyle w:val="ListParagraph"/>
        <w:numPr>
          <w:ilvl w:val="0"/>
          <w:numId w:val="12"/>
        </w:numPr>
        <w:rPr>
          <w:sz w:val="22"/>
          <w:szCs w:val="22"/>
        </w:rPr>
      </w:pPr>
      <w:r w:rsidRPr="001D5985">
        <w:rPr>
          <w:sz w:val="22"/>
          <w:szCs w:val="22"/>
        </w:rPr>
        <w:t xml:space="preserve">AD9833 module </w:t>
      </w:r>
    </w:p>
    <w:p w14:paraId="6E78606B" w14:textId="77777777" w:rsidR="003062F5" w:rsidRPr="001D5985" w:rsidRDefault="003062F5" w:rsidP="003062F5">
      <w:pPr>
        <w:pStyle w:val="ListParagraph"/>
        <w:numPr>
          <w:ilvl w:val="0"/>
          <w:numId w:val="12"/>
        </w:numPr>
        <w:rPr>
          <w:sz w:val="22"/>
          <w:szCs w:val="22"/>
        </w:rPr>
      </w:pPr>
      <w:r w:rsidRPr="001D5985">
        <w:rPr>
          <w:sz w:val="22"/>
          <w:szCs w:val="22"/>
        </w:rPr>
        <w:t>NE5534 OP-Amp</w:t>
      </w:r>
    </w:p>
    <w:p w14:paraId="10DE81A7" w14:textId="77777777" w:rsidR="003062F5" w:rsidRPr="001D5985" w:rsidRDefault="003062F5" w:rsidP="003062F5">
      <w:pPr>
        <w:pStyle w:val="ListParagraph"/>
        <w:numPr>
          <w:ilvl w:val="0"/>
          <w:numId w:val="12"/>
        </w:numPr>
        <w:rPr>
          <w:sz w:val="22"/>
          <w:szCs w:val="22"/>
        </w:rPr>
      </w:pPr>
      <w:r w:rsidRPr="001D5985">
        <w:rPr>
          <w:sz w:val="22"/>
          <w:szCs w:val="22"/>
        </w:rPr>
        <w:t>ICL7660 Switching voltage regulator</w:t>
      </w:r>
    </w:p>
    <w:p w14:paraId="15AB464C" w14:textId="77777777" w:rsidR="003062F5" w:rsidRPr="001D5985" w:rsidRDefault="003062F5" w:rsidP="003062F5">
      <w:pPr>
        <w:pStyle w:val="ListParagraph"/>
        <w:numPr>
          <w:ilvl w:val="0"/>
          <w:numId w:val="12"/>
        </w:numPr>
        <w:rPr>
          <w:sz w:val="22"/>
          <w:szCs w:val="22"/>
        </w:rPr>
      </w:pPr>
      <w:r w:rsidRPr="001D5985">
        <w:rPr>
          <w:sz w:val="22"/>
          <w:szCs w:val="22"/>
        </w:rPr>
        <w:t>9-volt power supply</w:t>
      </w:r>
    </w:p>
    <w:p w14:paraId="45960CCC" w14:textId="08B60DF2" w:rsidR="003062F5" w:rsidRPr="001D5985" w:rsidRDefault="003062F5" w:rsidP="003062F5">
      <w:pPr>
        <w:pStyle w:val="ListParagraph"/>
        <w:numPr>
          <w:ilvl w:val="0"/>
          <w:numId w:val="12"/>
        </w:numPr>
        <w:rPr>
          <w:sz w:val="22"/>
          <w:szCs w:val="22"/>
        </w:rPr>
      </w:pPr>
      <w:r w:rsidRPr="001D5985">
        <w:rPr>
          <w:sz w:val="22"/>
          <w:szCs w:val="22"/>
        </w:rPr>
        <w:t>Resistors (10k Ω</w:t>
      </w:r>
      <w:r w:rsidR="00E77D52" w:rsidRPr="001D5985">
        <w:rPr>
          <w:sz w:val="22"/>
          <w:szCs w:val="22"/>
        </w:rPr>
        <w:t>, 14k Ω</w:t>
      </w:r>
      <w:r w:rsidRPr="001D5985">
        <w:rPr>
          <w:sz w:val="22"/>
          <w:szCs w:val="22"/>
        </w:rPr>
        <w:t>)</w:t>
      </w:r>
    </w:p>
    <w:p w14:paraId="1B687281" w14:textId="28DC14D4" w:rsidR="003062F5" w:rsidRPr="001D5985" w:rsidRDefault="00E77D52" w:rsidP="003062F5">
      <w:pPr>
        <w:pStyle w:val="ListParagraph"/>
        <w:numPr>
          <w:ilvl w:val="0"/>
          <w:numId w:val="12"/>
        </w:numPr>
        <w:rPr>
          <w:sz w:val="22"/>
          <w:szCs w:val="22"/>
        </w:rPr>
      </w:pPr>
      <w:r w:rsidRPr="001D5985">
        <w:rPr>
          <w:sz w:val="22"/>
          <w:szCs w:val="22"/>
        </w:rPr>
        <w:t>100k Potentiometer</w:t>
      </w:r>
    </w:p>
    <w:p w14:paraId="1E17C137" w14:textId="7560B068" w:rsidR="00E77D52" w:rsidRPr="001D5985" w:rsidRDefault="00E77D52" w:rsidP="003062F5">
      <w:pPr>
        <w:pStyle w:val="ListParagraph"/>
        <w:numPr>
          <w:ilvl w:val="0"/>
          <w:numId w:val="12"/>
        </w:numPr>
        <w:rPr>
          <w:sz w:val="22"/>
          <w:szCs w:val="22"/>
        </w:rPr>
      </w:pPr>
      <w:r w:rsidRPr="001D5985">
        <w:rPr>
          <w:sz w:val="22"/>
          <w:szCs w:val="22"/>
        </w:rPr>
        <w:t>Capacitors (10µF)</w:t>
      </w:r>
    </w:p>
    <w:p w14:paraId="195C890F" w14:textId="4B41C43F" w:rsidR="00E77D52" w:rsidRPr="001D5985" w:rsidRDefault="00E77D52" w:rsidP="003062F5">
      <w:pPr>
        <w:pStyle w:val="ListParagraph"/>
        <w:numPr>
          <w:ilvl w:val="0"/>
          <w:numId w:val="12"/>
        </w:numPr>
        <w:rPr>
          <w:sz w:val="22"/>
          <w:szCs w:val="22"/>
        </w:rPr>
      </w:pPr>
      <w:r w:rsidRPr="001D5985">
        <w:rPr>
          <w:sz w:val="22"/>
          <w:szCs w:val="22"/>
        </w:rPr>
        <w:t>Rotary encoder</w:t>
      </w:r>
    </w:p>
    <w:p w14:paraId="35127BBB" w14:textId="4626CF90" w:rsidR="00E77D52" w:rsidRPr="001D5985" w:rsidRDefault="00E77D52" w:rsidP="003062F5">
      <w:pPr>
        <w:pStyle w:val="ListParagraph"/>
        <w:numPr>
          <w:ilvl w:val="0"/>
          <w:numId w:val="12"/>
        </w:numPr>
        <w:rPr>
          <w:sz w:val="22"/>
          <w:szCs w:val="22"/>
        </w:rPr>
      </w:pPr>
      <w:r w:rsidRPr="001D5985">
        <w:rPr>
          <w:sz w:val="22"/>
          <w:szCs w:val="22"/>
        </w:rPr>
        <w:t>EasyEDA schematic and PCB drawing tools</w:t>
      </w:r>
    </w:p>
    <w:p w14:paraId="59F5AECA" w14:textId="2DCF6B64" w:rsidR="00E77D52" w:rsidRDefault="00E77D52" w:rsidP="003062F5">
      <w:pPr>
        <w:pStyle w:val="ListParagraph"/>
        <w:numPr>
          <w:ilvl w:val="0"/>
          <w:numId w:val="12"/>
        </w:numPr>
        <w:rPr>
          <w:sz w:val="22"/>
          <w:szCs w:val="22"/>
        </w:rPr>
      </w:pPr>
      <w:r w:rsidRPr="001D5985">
        <w:rPr>
          <w:sz w:val="22"/>
          <w:szCs w:val="22"/>
        </w:rPr>
        <w:t>JLC custom made PCB</w:t>
      </w:r>
    </w:p>
    <w:p w14:paraId="0957A570" w14:textId="719F6F55" w:rsidR="00F06238" w:rsidRDefault="00F06238" w:rsidP="00F06238">
      <w:pPr>
        <w:rPr>
          <w:sz w:val="22"/>
          <w:szCs w:val="22"/>
        </w:rPr>
      </w:pPr>
    </w:p>
    <w:p w14:paraId="0C7EF389" w14:textId="0A816AB1" w:rsidR="00F06238" w:rsidRDefault="00F06238" w:rsidP="00F06238">
      <w:pPr>
        <w:rPr>
          <w:sz w:val="22"/>
          <w:szCs w:val="22"/>
        </w:rPr>
      </w:pPr>
    </w:p>
    <w:p w14:paraId="21E6BB67" w14:textId="77777777" w:rsidR="00F06238" w:rsidRPr="00F06238" w:rsidRDefault="00F06238" w:rsidP="00F06238">
      <w:pPr>
        <w:rPr>
          <w:sz w:val="22"/>
          <w:szCs w:val="22"/>
        </w:rPr>
      </w:pPr>
    </w:p>
    <w:p w14:paraId="2AEE6789" w14:textId="00888A77" w:rsidR="002A5B10" w:rsidRPr="002A5B10" w:rsidRDefault="00B641AF" w:rsidP="002A5B10">
      <w:pPr>
        <w:pStyle w:val="Heading1"/>
        <w:rPr>
          <w:sz w:val="24"/>
          <w:szCs w:val="24"/>
        </w:rPr>
      </w:pPr>
      <w:bookmarkStart w:id="4" w:name="_Toc35543535"/>
      <w:r w:rsidRPr="001D5985">
        <w:rPr>
          <w:sz w:val="24"/>
          <w:szCs w:val="24"/>
        </w:rPr>
        <w:lastRenderedPageBreak/>
        <w:t>Procedure and testing</w:t>
      </w:r>
      <w:bookmarkEnd w:id="4"/>
    </w:p>
    <w:p w14:paraId="3642F54E" w14:textId="1FDE36F0" w:rsidR="003A73C7" w:rsidRPr="001D5985" w:rsidRDefault="00B641AF" w:rsidP="00B641AF">
      <w:pPr>
        <w:pStyle w:val="Heading2"/>
        <w:rPr>
          <w:sz w:val="22"/>
          <w:szCs w:val="22"/>
        </w:rPr>
      </w:pPr>
      <w:bookmarkStart w:id="5" w:name="_Toc35543536"/>
      <w:r w:rsidRPr="001D5985">
        <w:rPr>
          <w:sz w:val="22"/>
          <w:szCs w:val="22"/>
        </w:rPr>
        <w:t>Research</w:t>
      </w:r>
      <w:r w:rsidR="004E105A" w:rsidRPr="001D5985">
        <w:rPr>
          <w:sz w:val="22"/>
          <w:szCs w:val="22"/>
        </w:rPr>
        <w:t xml:space="preserve"> and planning</w:t>
      </w:r>
      <w:bookmarkEnd w:id="5"/>
      <w:r w:rsidR="004E105A" w:rsidRPr="001D5985">
        <w:rPr>
          <w:sz w:val="22"/>
          <w:szCs w:val="22"/>
        </w:rPr>
        <w:t xml:space="preserve"> </w:t>
      </w:r>
    </w:p>
    <w:p w14:paraId="5289D3DD" w14:textId="42086467" w:rsidR="004471EC" w:rsidRPr="001D5985" w:rsidRDefault="00DB1379" w:rsidP="003A2175">
      <w:pPr>
        <w:ind w:firstLine="720"/>
        <w:rPr>
          <w:sz w:val="22"/>
          <w:szCs w:val="22"/>
        </w:rPr>
      </w:pPr>
      <w:r w:rsidRPr="001D5985">
        <w:rPr>
          <w:sz w:val="22"/>
          <w:szCs w:val="22"/>
        </w:rPr>
        <w:t>We were formally introduced to this project by Dr Berger in the first lecture of B EE 425</w:t>
      </w:r>
      <w:r w:rsidR="00DC0ADC" w:rsidRPr="001D5985">
        <w:rPr>
          <w:sz w:val="22"/>
          <w:szCs w:val="22"/>
        </w:rPr>
        <w:t xml:space="preserve">. </w:t>
      </w:r>
      <w:r w:rsidR="00F63433" w:rsidRPr="001D5985">
        <w:rPr>
          <w:sz w:val="22"/>
          <w:szCs w:val="22"/>
        </w:rPr>
        <w:t xml:space="preserve">We were told to </w:t>
      </w:r>
      <w:r w:rsidR="003F187B" w:rsidRPr="001D5985">
        <w:rPr>
          <w:sz w:val="22"/>
          <w:szCs w:val="22"/>
        </w:rPr>
        <w:t xml:space="preserve">build our own function generator that can output sine, </w:t>
      </w:r>
      <w:r w:rsidR="00F45D8B" w:rsidRPr="001D5985">
        <w:rPr>
          <w:sz w:val="22"/>
          <w:szCs w:val="22"/>
        </w:rPr>
        <w:t xml:space="preserve">square, and triangle waves with amplitude +/- 5V and frequency 10Hz to 100KHz. </w:t>
      </w:r>
      <w:r w:rsidR="00893152" w:rsidRPr="001D5985">
        <w:rPr>
          <w:sz w:val="22"/>
          <w:szCs w:val="22"/>
        </w:rPr>
        <w:t xml:space="preserve">The first step we took after hearing the assignment was to google “How to build </w:t>
      </w:r>
      <w:r w:rsidR="00AD3E97" w:rsidRPr="001D5985">
        <w:rPr>
          <w:sz w:val="22"/>
          <w:szCs w:val="22"/>
        </w:rPr>
        <w:t xml:space="preserve">a </w:t>
      </w:r>
      <w:r w:rsidR="003B4761" w:rsidRPr="001D5985">
        <w:rPr>
          <w:sz w:val="22"/>
          <w:szCs w:val="22"/>
        </w:rPr>
        <w:t>microcontroller-based</w:t>
      </w:r>
      <w:r w:rsidR="00AD3E97" w:rsidRPr="001D5985">
        <w:rPr>
          <w:sz w:val="22"/>
          <w:szCs w:val="22"/>
        </w:rPr>
        <w:t xml:space="preserve"> function generator”</w:t>
      </w:r>
      <w:r w:rsidR="002B012B" w:rsidRPr="001D5985">
        <w:rPr>
          <w:sz w:val="22"/>
          <w:szCs w:val="22"/>
        </w:rPr>
        <w:t>, many results came upon but th</w:t>
      </w:r>
      <w:r w:rsidR="00533DE8" w:rsidRPr="001D5985">
        <w:rPr>
          <w:sz w:val="22"/>
          <w:szCs w:val="22"/>
        </w:rPr>
        <w:t xml:space="preserve">at wouldn’t be learning so we decided to </w:t>
      </w:r>
      <w:r w:rsidR="00657304" w:rsidRPr="001D5985">
        <w:rPr>
          <w:sz w:val="22"/>
          <w:szCs w:val="22"/>
        </w:rPr>
        <w:t>go step by step.</w:t>
      </w:r>
      <w:r w:rsidR="003B4761" w:rsidRPr="001D5985">
        <w:rPr>
          <w:sz w:val="22"/>
          <w:szCs w:val="22"/>
        </w:rPr>
        <w:t xml:space="preserve"> We first researched for </w:t>
      </w:r>
      <w:r w:rsidR="005D4DF5" w:rsidRPr="001D5985">
        <w:rPr>
          <w:sz w:val="22"/>
          <w:szCs w:val="22"/>
        </w:rPr>
        <w:t xml:space="preserve">a wave generator </w:t>
      </w:r>
      <w:r w:rsidR="0088561D" w:rsidRPr="001D5985">
        <w:rPr>
          <w:sz w:val="22"/>
          <w:szCs w:val="22"/>
        </w:rPr>
        <w:t>circuit, but we found something even better, a programmable chip that can generate sine, square, and triangle waves.</w:t>
      </w:r>
      <w:r w:rsidR="00833183" w:rsidRPr="001D5985">
        <w:rPr>
          <w:sz w:val="22"/>
          <w:szCs w:val="22"/>
        </w:rPr>
        <w:t xml:space="preserve"> This chip was the AD9833 chip</w:t>
      </w:r>
      <w:r w:rsidR="00044D3B" w:rsidRPr="001D5985">
        <w:rPr>
          <w:sz w:val="22"/>
          <w:szCs w:val="22"/>
        </w:rPr>
        <w:t xml:space="preserve"> (AD9833)</w:t>
      </w:r>
      <w:r w:rsidR="00833183" w:rsidRPr="001D5985">
        <w:rPr>
          <w:sz w:val="22"/>
          <w:szCs w:val="22"/>
        </w:rPr>
        <w:t xml:space="preserve">. </w:t>
      </w:r>
      <w:r w:rsidR="004C1FE5" w:rsidRPr="001D5985">
        <w:rPr>
          <w:sz w:val="22"/>
          <w:szCs w:val="22"/>
        </w:rPr>
        <w:t xml:space="preserve">Once we decided on this chip, we wanted a microcontroller that could </w:t>
      </w:r>
      <w:r w:rsidR="00C44FF6" w:rsidRPr="001D5985">
        <w:rPr>
          <w:sz w:val="22"/>
          <w:szCs w:val="22"/>
        </w:rPr>
        <w:t>program the chip</w:t>
      </w:r>
      <w:r w:rsidR="00CB3983" w:rsidRPr="001D5985">
        <w:rPr>
          <w:sz w:val="22"/>
          <w:szCs w:val="22"/>
        </w:rPr>
        <w:t xml:space="preserve">, </w:t>
      </w:r>
      <w:r w:rsidR="00542104" w:rsidRPr="001D5985">
        <w:rPr>
          <w:sz w:val="22"/>
          <w:szCs w:val="22"/>
        </w:rPr>
        <w:t xml:space="preserve">we chose </w:t>
      </w:r>
      <w:r w:rsidR="00255B91" w:rsidRPr="001D5985">
        <w:rPr>
          <w:sz w:val="22"/>
          <w:szCs w:val="22"/>
        </w:rPr>
        <w:t>the Arduino nano because it was smaller in size and more forums and help was available online compared to other microcontroller boards like Texas Instrument’s Tiva</w:t>
      </w:r>
      <w:r w:rsidR="00F75A80" w:rsidRPr="001D5985">
        <w:rPr>
          <w:sz w:val="22"/>
          <w:szCs w:val="22"/>
        </w:rPr>
        <w:t xml:space="preserve">. </w:t>
      </w:r>
      <w:r w:rsidR="00BB189B" w:rsidRPr="001D5985">
        <w:rPr>
          <w:sz w:val="22"/>
          <w:szCs w:val="22"/>
        </w:rPr>
        <w:t xml:space="preserve">According to the datasheet, </w:t>
      </w:r>
      <w:r w:rsidR="00813511" w:rsidRPr="001D5985">
        <w:rPr>
          <w:sz w:val="22"/>
          <w:szCs w:val="22"/>
        </w:rPr>
        <w:t xml:space="preserve">the output from the AD9833 chip would be </w:t>
      </w:r>
      <w:r w:rsidR="00E43CD1" w:rsidRPr="001D5985">
        <w:rPr>
          <w:sz w:val="22"/>
          <w:szCs w:val="22"/>
        </w:rPr>
        <w:t xml:space="preserve">38mV to 650mV </w:t>
      </w:r>
      <w:r w:rsidR="007428FF" w:rsidRPr="001D5985">
        <w:rPr>
          <w:sz w:val="22"/>
          <w:szCs w:val="22"/>
        </w:rPr>
        <w:t xml:space="preserve">but according to </w:t>
      </w:r>
      <w:r w:rsidR="00C07058" w:rsidRPr="001D5985">
        <w:rPr>
          <w:sz w:val="22"/>
          <w:szCs w:val="22"/>
        </w:rPr>
        <w:t>the project requirements</w:t>
      </w:r>
      <w:r w:rsidR="008B7C89" w:rsidRPr="001D5985">
        <w:rPr>
          <w:sz w:val="22"/>
          <w:szCs w:val="22"/>
        </w:rPr>
        <w:t>, we need an output</w:t>
      </w:r>
      <w:r w:rsidR="00824438" w:rsidRPr="001D5985">
        <w:rPr>
          <w:sz w:val="22"/>
          <w:szCs w:val="22"/>
        </w:rPr>
        <w:t xml:space="preserve"> of </w:t>
      </w:r>
      <w:r w:rsidR="00CE31F1" w:rsidRPr="001D5985">
        <w:rPr>
          <w:sz w:val="22"/>
          <w:szCs w:val="22"/>
        </w:rPr>
        <w:t>5V,</w:t>
      </w:r>
      <w:r w:rsidR="00824438" w:rsidRPr="001D5985">
        <w:rPr>
          <w:sz w:val="22"/>
          <w:szCs w:val="22"/>
        </w:rPr>
        <w:t xml:space="preserve"> so we needed a gain of approximately 8.</w:t>
      </w:r>
      <w:r w:rsidR="00090EDA" w:rsidRPr="001D5985">
        <w:rPr>
          <w:sz w:val="22"/>
          <w:szCs w:val="22"/>
        </w:rPr>
        <w:t xml:space="preserve"> </w:t>
      </w:r>
      <w:r w:rsidR="00F16CDA" w:rsidRPr="001D5985">
        <w:rPr>
          <w:sz w:val="22"/>
          <w:szCs w:val="22"/>
        </w:rPr>
        <w:t>To get the gain we decided to use an opamp</w:t>
      </w:r>
      <w:r w:rsidR="009E5110" w:rsidRPr="001D5985">
        <w:rPr>
          <w:sz w:val="22"/>
          <w:szCs w:val="22"/>
        </w:rPr>
        <w:t xml:space="preserve"> with a passive </w:t>
      </w:r>
      <w:r w:rsidR="00893640" w:rsidRPr="001D5985">
        <w:rPr>
          <w:sz w:val="22"/>
          <w:szCs w:val="22"/>
        </w:rPr>
        <w:t xml:space="preserve">and active RC circuit to reduce the offset voltage. </w:t>
      </w:r>
      <w:r w:rsidR="00B94331" w:rsidRPr="001D5985">
        <w:rPr>
          <w:sz w:val="22"/>
          <w:szCs w:val="22"/>
        </w:rPr>
        <w:t xml:space="preserve">Then to get the inverting voltage to power the opamp, we used the IC </w:t>
      </w:r>
      <w:r w:rsidR="00A233DB" w:rsidRPr="001D5985">
        <w:rPr>
          <w:sz w:val="22"/>
          <w:szCs w:val="22"/>
        </w:rPr>
        <w:t>ICL7660</w:t>
      </w:r>
      <w:r w:rsidR="00CE0A80" w:rsidRPr="001D5985">
        <w:rPr>
          <w:sz w:val="22"/>
          <w:szCs w:val="22"/>
        </w:rPr>
        <w:t xml:space="preserve"> inverting voltage regulator</w:t>
      </w:r>
      <w:r w:rsidR="00A233DB" w:rsidRPr="001D5985">
        <w:rPr>
          <w:sz w:val="22"/>
          <w:szCs w:val="22"/>
        </w:rPr>
        <w:t xml:space="preserve"> recommended to us by Dr Berger </w:t>
      </w:r>
      <w:r w:rsidR="00CE0A80" w:rsidRPr="001D5985">
        <w:rPr>
          <w:sz w:val="22"/>
          <w:szCs w:val="22"/>
        </w:rPr>
        <w:t>to invert the 9V</w:t>
      </w:r>
      <w:r w:rsidR="009F36DC" w:rsidRPr="001D5985">
        <w:rPr>
          <w:sz w:val="22"/>
          <w:szCs w:val="22"/>
        </w:rPr>
        <w:t>.</w:t>
      </w:r>
    </w:p>
    <w:p w14:paraId="3E64796B" w14:textId="6CED15A6" w:rsidR="00B641AF" w:rsidRPr="001D5985" w:rsidRDefault="00B641AF" w:rsidP="00B641AF">
      <w:pPr>
        <w:pStyle w:val="Heading2"/>
        <w:rPr>
          <w:sz w:val="22"/>
          <w:szCs w:val="22"/>
        </w:rPr>
      </w:pPr>
      <w:bookmarkStart w:id="6" w:name="_Toc35543537"/>
      <w:r w:rsidRPr="001D5985">
        <w:rPr>
          <w:sz w:val="22"/>
          <w:szCs w:val="22"/>
        </w:rPr>
        <w:t>Design</w:t>
      </w:r>
      <w:bookmarkEnd w:id="6"/>
    </w:p>
    <w:p w14:paraId="4E94F387" w14:textId="7CBB4045" w:rsidR="009F36DC" w:rsidRPr="001D5985" w:rsidRDefault="00BC71E4" w:rsidP="003A2175">
      <w:pPr>
        <w:ind w:firstLine="720"/>
        <w:rPr>
          <w:sz w:val="22"/>
          <w:szCs w:val="22"/>
        </w:rPr>
      </w:pPr>
      <w:r w:rsidRPr="001D5985">
        <w:rPr>
          <w:sz w:val="22"/>
          <w:szCs w:val="22"/>
        </w:rPr>
        <w:t>After doing the research</w:t>
      </w:r>
      <w:r w:rsidR="007A5378" w:rsidRPr="001D5985">
        <w:rPr>
          <w:sz w:val="22"/>
          <w:szCs w:val="22"/>
        </w:rPr>
        <w:t xml:space="preserve"> to get the parts we need </w:t>
      </w:r>
      <w:r w:rsidR="0062581B" w:rsidRPr="001D5985">
        <w:rPr>
          <w:sz w:val="22"/>
          <w:szCs w:val="22"/>
        </w:rPr>
        <w:t xml:space="preserve">and </w:t>
      </w:r>
      <w:r w:rsidR="00001130" w:rsidRPr="001D5985">
        <w:rPr>
          <w:sz w:val="22"/>
          <w:szCs w:val="22"/>
        </w:rPr>
        <w:t xml:space="preserve">getting their specifications </w:t>
      </w:r>
      <w:r w:rsidR="00051FA0" w:rsidRPr="001D5985">
        <w:rPr>
          <w:sz w:val="22"/>
          <w:szCs w:val="22"/>
        </w:rPr>
        <w:t xml:space="preserve">we decided to lay them out and </w:t>
      </w:r>
      <w:r w:rsidR="000A4435" w:rsidRPr="001D5985">
        <w:rPr>
          <w:sz w:val="22"/>
          <w:szCs w:val="22"/>
        </w:rPr>
        <w:t>make the connections require</w:t>
      </w:r>
      <w:r w:rsidR="007143D3" w:rsidRPr="001D5985">
        <w:rPr>
          <w:sz w:val="22"/>
          <w:szCs w:val="22"/>
        </w:rPr>
        <w:t xml:space="preserve">d. </w:t>
      </w:r>
      <w:r w:rsidR="005D3161" w:rsidRPr="001D5985">
        <w:rPr>
          <w:sz w:val="22"/>
          <w:szCs w:val="22"/>
        </w:rPr>
        <w:t>First,</w:t>
      </w:r>
      <w:r w:rsidR="00D16DE0" w:rsidRPr="001D5985">
        <w:rPr>
          <w:sz w:val="22"/>
          <w:szCs w:val="22"/>
        </w:rPr>
        <w:t xml:space="preserve"> we started with the AD9833 chip</w:t>
      </w:r>
      <w:r w:rsidR="005D3161" w:rsidRPr="001D5985">
        <w:rPr>
          <w:sz w:val="22"/>
          <w:szCs w:val="22"/>
        </w:rPr>
        <w:t>.</w:t>
      </w:r>
    </w:p>
    <w:p w14:paraId="1EA459A0" w14:textId="2305D42E" w:rsidR="00AF4386" w:rsidRPr="001D5985" w:rsidRDefault="002424A3" w:rsidP="008D3085">
      <w:pPr>
        <w:rPr>
          <w:rStyle w:val="Emphasis"/>
          <w:sz w:val="22"/>
          <w:szCs w:val="22"/>
        </w:rPr>
      </w:pPr>
      <w:r w:rsidRPr="001D5985">
        <w:rPr>
          <w:noProof/>
          <w:sz w:val="22"/>
          <w:szCs w:val="22"/>
        </w:rPr>
        <w:drawing>
          <wp:inline distT="0" distB="0" distL="0" distR="0" wp14:anchorId="1A21ABBE" wp14:editId="6AAE8C4D">
            <wp:extent cx="5353325" cy="2279767"/>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53325" cy="2279767"/>
                    </a:xfrm>
                    <a:prstGeom prst="rect">
                      <a:avLst/>
                    </a:prstGeom>
                  </pic:spPr>
                </pic:pic>
              </a:graphicData>
            </a:graphic>
          </wp:inline>
        </w:drawing>
      </w:r>
    </w:p>
    <w:p w14:paraId="257A4CE2" w14:textId="757CFC9A" w:rsidR="001A540A" w:rsidRPr="001D5985" w:rsidRDefault="0046130D" w:rsidP="009F36DC">
      <w:pPr>
        <w:rPr>
          <w:rStyle w:val="Emphasis"/>
          <w:sz w:val="22"/>
          <w:szCs w:val="22"/>
        </w:rPr>
      </w:pPr>
      <w:r w:rsidRPr="001D5985">
        <w:rPr>
          <w:rStyle w:val="Emphasis"/>
          <w:sz w:val="22"/>
          <w:szCs w:val="22"/>
        </w:rPr>
        <w:t>The</w:t>
      </w:r>
      <w:r w:rsidR="001A540A" w:rsidRPr="001D5985">
        <w:rPr>
          <w:rStyle w:val="Emphasis"/>
          <w:sz w:val="22"/>
          <w:szCs w:val="22"/>
        </w:rPr>
        <w:t xml:space="preserve"> outline of IC chip AD9833</w:t>
      </w:r>
      <w:r w:rsidRPr="001D5985">
        <w:rPr>
          <w:rStyle w:val="Emphasis"/>
          <w:sz w:val="22"/>
          <w:szCs w:val="22"/>
        </w:rPr>
        <w:t xml:space="preserve"> </w:t>
      </w:r>
      <w:r w:rsidR="00827004" w:rsidRPr="001D5985">
        <w:rPr>
          <w:rStyle w:val="Emphasis"/>
          <w:sz w:val="22"/>
          <w:szCs w:val="22"/>
        </w:rPr>
        <w:t>(ad9833).</w:t>
      </w:r>
    </w:p>
    <w:p w14:paraId="4EB20198" w14:textId="04F21B87" w:rsidR="00827B82" w:rsidRPr="001D5985" w:rsidRDefault="00802005" w:rsidP="009F36DC">
      <w:pPr>
        <w:rPr>
          <w:sz w:val="22"/>
          <w:szCs w:val="22"/>
        </w:rPr>
      </w:pPr>
      <w:r w:rsidRPr="001D5985">
        <w:rPr>
          <w:noProof/>
          <w:sz w:val="22"/>
          <w:szCs w:val="22"/>
        </w:rPr>
        <w:lastRenderedPageBreak/>
        <w:drawing>
          <wp:inline distT="0" distB="0" distL="0" distR="0" wp14:anchorId="248236ED" wp14:editId="45496401">
            <wp:extent cx="3785212" cy="2409198"/>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30270" cy="2437877"/>
                    </a:xfrm>
                    <a:prstGeom prst="rect">
                      <a:avLst/>
                    </a:prstGeom>
                    <a:noFill/>
                    <a:ln>
                      <a:noFill/>
                    </a:ln>
                  </pic:spPr>
                </pic:pic>
              </a:graphicData>
            </a:graphic>
          </wp:inline>
        </w:drawing>
      </w:r>
    </w:p>
    <w:p w14:paraId="5716B6A0" w14:textId="7D3C5AC7" w:rsidR="001A540A" w:rsidRPr="001D5985" w:rsidRDefault="001A540A" w:rsidP="009F36DC">
      <w:pPr>
        <w:rPr>
          <w:rStyle w:val="Emphasis"/>
          <w:sz w:val="22"/>
          <w:szCs w:val="22"/>
        </w:rPr>
      </w:pPr>
      <w:r w:rsidRPr="001D5985">
        <w:rPr>
          <w:rStyle w:val="Emphasis"/>
          <w:sz w:val="22"/>
          <w:szCs w:val="22"/>
        </w:rPr>
        <w:t xml:space="preserve">The picture </w:t>
      </w:r>
      <w:r w:rsidR="00E74A2A" w:rsidRPr="001D5985">
        <w:rPr>
          <w:rStyle w:val="Emphasis"/>
          <w:sz w:val="22"/>
          <w:szCs w:val="22"/>
        </w:rPr>
        <w:t xml:space="preserve">of our AD9833 module </w:t>
      </w:r>
      <w:r w:rsidR="00827004" w:rsidRPr="001D5985">
        <w:rPr>
          <w:rStyle w:val="Emphasis"/>
          <w:sz w:val="22"/>
          <w:szCs w:val="22"/>
        </w:rPr>
        <w:t xml:space="preserve">we bought from Amazon.com. </w:t>
      </w:r>
    </w:p>
    <w:p w14:paraId="0F7386AC" w14:textId="0142C902" w:rsidR="00FF6532" w:rsidRPr="001D5985" w:rsidRDefault="00FF6532" w:rsidP="009F36DC">
      <w:pPr>
        <w:rPr>
          <w:sz w:val="22"/>
          <w:szCs w:val="22"/>
        </w:rPr>
      </w:pPr>
      <w:r w:rsidRPr="001D5985">
        <w:rPr>
          <w:noProof/>
          <w:sz w:val="22"/>
          <w:szCs w:val="22"/>
        </w:rPr>
        <w:drawing>
          <wp:inline distT="0" distB="0" distL="0" distR="0" wp14:anchorId="2F8AF915" wp14:editId="2B8E41C6">
            <wp:extent cx="1155319" cy="3116447"/>
            <wp:effectExtent l="0" t="0" r="698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flipH="1">
                      <a:off x="0" y="0"/>
                      <a:ext cx="1176464" cy="3173484"/>
                    </a:xfrm>
                    <a:prstGeom prst="rect">
                      <a:avLst/>
                    </a:prstGeom>
                    <a:noFill/>
                    <a:ln>
                      <a:noFill/>
                    </a:ln>
                  </pic:spPr>
                </pic:pic>
              </a:graphicData>
            </a:graphic>
          </wp:inline>
        </w:drawing>
      </w:r>
    </w:p>
    <w:p w14:paraId="3C855A0E" w14:textId="77777777" w:rsidR="0012488E" w:rsidRPr="001D5985" w:rsidRDefault="00FF6532" w:rsidP="00B52DA6">
      <w:pPr>
        <w:rPr>
          <w:rStyle w:val="Emphasis"/>
          <w:sz w:val="22"/>
          <w:szCs w:val="22"/>
        </w:rPr>
      </w:pPr>
      <w:r w:rsidRPr="001D5985">
        <w:rPr>
          <w:rStyle w:val="Emphasis"/>
          <w:sz w:val="22"/>
          <w:szCs w:val="22"/>
        </w:rPr>
        <w:t xml:space="preserve">A picture of our Arduino nano board. </w:t>
      </w:r>
    </w:p>
    <w:p w14:paraId="5AFA877C" w14:textId="4DDE6FE1" w:rsidR="00827004" w:rsidRDefault="00B52DA6" w:rsidP="003A2175">
      <w:pPr>
        <w:ind w:firstLine="720"/>
        <w:rPr>
          <w:sz w:val="22"/>
          <w:szCs w:val="22"/>
        </w:rPr>
      </w:pPr>
      <w:r w:rsidRPr="001D5985">
        <w:rPr>
          <w:sz w:val="22"/>
          <w:szCs w:val="22"/>
        </w:rPr>
        <w:t xml:space="preserve">We powered the Arduino through the Vin pin </w:t>
      </w:r>
      <w:r w:rsidR="00B95FA5" w:rsidRPr="001D5985">
        <w:rPr>
          <w:sz w:val="22"/>
          <w:szCs w:val="22"/>
        </w:rPr>
        <w:t xml:space="preserve">which can take an input </w:t>
      </w:r>
      <w:r w:rsidR="0044547C" w:rsidRPr="001D5985">
        <w:rPr>
          <w:sz w:val="22"/>
          <w:szCs w:val="22"/>
        </w:rPr>
        <w:t>voltage of 7V-</w:t>
      </w:r>
      <w:r w:rsidR="006D271D" w:rsidRPr="001D5985">
        <w:rPr>
          <w:sz w:val="22"/>
          <w:szCs w:val="22"/>
        </w:rPr>
        <w:t xml:space="preserve">12V, and as we were supplying it with a </w:t>
      </w:r>
      <w:r w:rsidR="00C27A9A" w:rsidRPr="001D5985">
        <w:rPr>
          <w:sz w:val="22"/>
          <w:szCs w:val="22"/>
        </w:rPr>
        <w:t>9V voltage supply we were under the maximum voltage</w:t>
      </w:r>
      <w:r w:rsidR="0012488E" w:rsidRPr="001D5985">
        <w:rPr>
          <w:sz w:val="22"/>
          <w:szCs w:val="22"/>
        </w:rPr>
        <w:t xml:space="preserve">. We would connect the ground(gnd) pin of the Arduino to the </w:t>
      </w:r>
      <w:r w:rsidR="00D1338F" w:rsidRPr="001D5985">
        <w:rPr>
          <w:sz w:val="22"/>
          <w:szCs w:val="22"/>
        </w:rPr>
        <w:t xml:space="preserve">ground of the power supply. </w:t>
      </w:r>
      <w:r w:rsidR="00A42220" w:rsidRPr="001D5985">
        <w:rPr>
          <w:sz w:val="22"/>
          <w:szCs w:val="22"/>
        </w:rPr>
        <w:t>Then, w</w:t>
      </w:r>
      <w:r w:rsidR="000D1DD0" w:rsidRPr="001D5985">
        <w:rPr>
          <w:sz w:val="22"/>
          <w:szCs w:val="22"/>
        </w:rPr>
        <w:t xml:space="preserve">e connected the Vcc of the </w:t>
      </w:r>
      <w:r w:rsidRPr="001D5985">
        <w:rPr>
          <w:sz w:val="22"/>
          <w:szCs w:val="22"/>
        </w:rPr>
        <w:t xml:space="preserve">Ad9833 module to the </w:t>
      </w:r>
      <w:r w:rsidR="00685853" w:rsidRPr="001D5985">
        <w:rPr>
          <w:sz w:val="22"/>
          <w:szCs w:val="22"/>
        </w:rPr>
        <w:t xml:space="preserve">5V pin of the Arduino, and the ground pin of the Arduino to the DGND pin of the AD9833 module. </w:t>
      </w:r>
      <w:r w:rsidR="007F3D4F" w:rsidRPr="001D5985">
        <w:rPr>
          <w:sz w:val="22"/>
          <w:szCs w:val="22"/>
        </w:rPr>
        <w:t xml:space="preserve">Then we connected the SData pin of the AD9833 module to the </w:t>
      </w:r>
      <w:r w:rsidR="00BD6F01" w:rsidRPr="001D5985">
        <w:rPr>
          <w:sz w:val="22"/>
          <w:szCs w:val="22"/>
        </w:rPr>
        <w:t xml:space="preserve">digital pin 11 of the Arduino. </w:t>
      </w:r>
      <w:r w:rsidR="00685DB9" w:rsidRPr="001D5985">
        <w:rPr>
          <w:sz w:val="22"/>
          <w:szCs w:val="22"/>
        </w:rPr>
        <w:t xml:space="preserve">The Sclk pin of the AD9833 module would be connected to the </w:t>
      </w:r>
      <w:r w:rsidR="00F12E8B" w:rsidRPr="001D5985">
        <w:rPr>
          <w:sz w:val="22"/>
          <w:szCs w:val="22"/>
        </w:rPr>
        <w:t>digital pin 13 of the Arduino.</w:t>
      </w:r>
      <w:r w:rsidR="00677E63" w:rsidRPr="001D5985">
        <w:rPr>
          <w:sz w:val="22"/>
          <w:szCs w:val="22"/>
        </w:rPr>
        <w:t xml:space="preserve"> The Fsync </w:t>
      </w:r>
      <w:r w:rsidR="00FB486F" w:rsidRPr="001D5985">
        <w:rPr>
          <w:sz w:val="22"/>
          <w:szCs w:val="22"/>
        </w:rPr>
        <w:t xml:space="preserve">of the </w:t>
      </w:r>
      <w:r w:rsidR="00B924B6" w:rsidRPr="001D5985">
        <w:rPr>
          <w:sz w:val="22"/>
          <w:szCs w:val="22"/>
        </w:rPr>
        <w:t xml:space="preserve">AD9833 would be connected to the digital pin 10 of the Arduino. </w:t>
      </w:r>
      <w:r w:rsidR="00B11EA5" w:rsidRPr="001D5985">
        <w:rPr>
          <w:sz w:val="22"/>
          <w:szCs w:val="22"/>
        </w:rPr>
        <w:t xml:space="preserve">The AGnd </w:t>
      </w:r>
      <w:r w:rsidR="00E070E3" w:rsidRPr="001D5985">
        <w:rPr>
          <w:sz w:val="22"/>
          <w:szCs w:val="22"/>
        </w:rPr>
        <w:t xml:space="preserve">could be </w:t>
      </w:r>
      <w:r w:rsidR="00E070E3" w:rsidRPr="001D5985">
        <w:rPr>
          <w:sz w:val="22"/>
          <w:szCs w:val="22"/>
        </w:rPr>
        <w:lastRenderedPageBreak/>
        <w:t xml:space="preserve">connected to the same ground pin of the </w:t>
      </w:r>
      <w:r w:rsidR="00693CF3" w:rsidRPr="001D5985">
        <w:rPr>
          <w:sz w:val="22"/>
          <w:szCs w:val="22"/>
        </w:rPr>
        <w:t xml:space="preserve">Arduino but the </w:t>
      </w:r>
      <w:r w:rsidR="0026708D" w:rsidRPr="001D5985">
        <w:rPr>
          <w:sz w:val="22"/>
          <w:szCs w:val="22"/>
        </w:rPr>
        <w:t xml:space="preserve">skepticism of shorting the grounds </w:t>
      </w:r>
      <w:r w:rsidR="00095289" w:rsidRPr="001D5985">
        <w:rPr>
          <w:sz w:val="22"/>
          <w:szCs w:val="22"/>
        </w:rPr>
        <w:t xml:space="preserve">made us connect the AGnd to the ground of the power supply. The last pin Vout is the </w:t>
      </w:r>
      <w:r w:rsidR="00311DA1" w:rsidRPr="001D5985">
        <w:rPr>
          <w:sz w:val="22"/>
          <w:szCs w:val="22"/>
        </w:rPr>
        <w:t xml:space="preserve">output pin that would output </w:t>
      </w:r>
      <w:r w:rsidR="00491ACA" w:rsidRPr="001D5985">
        <w:rPr>
          <w:sz w:val="22"/>
          <w:szCs w:val="22"/>
        </w:rPr>
        <w:t>that would generate the sine, square and triangle waves</w:t>
      </w:r>
      <w:r w:rsidR="00112D0C" w:rsidRPr="001D5985">
        <w:rPr>
          <w:sz w:val="22"/>
          <w:szCs w:val="22"/>
        </w:rPr>
        <w:t>, this pin would be the non-inverting input of the NE5534 opamp to boost the signal to +/-5V.</w:t>
      </w:r>
      <w:r w:rsidR="002B606B">
        <w:rPr>
          <w:sz w:val="22"/>
          <w:szCs w:val="22"/>
        </w:rPr>
        <w:t xml:space="preserve"> </w:t>
      </w:r>
    </w:p>
    <w:p w14:paraId="6976E4E0" w14:textId="0484C103" w:rsidR="00933368" w:rsidRDefault="00933368" w:rsidP="009F36DC">
      <w:pPr>
        <w:rPr>
          <w:sz w:val="22"/>
          <w:szCs w:val="22"/>
        </w:rPr>
      </w:pPr>
      <w:r>
        <w:rPr>
          <w:sz w:val="22"/>
          <w:szCs w:val="22"/>
        </w:rPr>
        <w:tab/>
      </w:r>
      <w:r w:rsidR="009D6AE3">
        <w:rPr>
          <w:sz w:val="22"/>
          <w:szCs w:val="22"/>
        </w:rPr>
        <w:t xml:space="preserve">The next major designing we had to do was to </w:t>
      </w:r>
      <w:r w:rsidR="00D85C11">
        <w:rPr>
          <w:sz w:val="22"/>
          <w:szCs w:val="22"/>
        </w:rPr>
        <w:t xml:space="preserve">build a </w:t>
      </w:r>
      <w:r w:rsidR="00F211D0">
        <w:rPr>
          <w:sz w:val="22"/>
          <w:szCs w:val="22"/>
        </w:rPr>
        <w:t>non-inverting op-amp circuit that fulfilled the gain requirements without clipping the output signal.</w:t>
      </w:r>
      <w:r w:rsidR="009105D5">
        <w:rPr>
          <w:sz w:val="22"/>
          <w:szCs w:val="22"/>
        </w:rPr>
        <w:t xml:space="preserve"> Using the opamp non-inverting circuit below</w:t>
      </w:r>
      <w:r w:rsidR="00464FAB">
        <w:rPr>
          <w:sz w:val="22"/>
          <w:szCs w:val="22"/>
        </w:rPr>
        <w:t>, we calculated for the values of Rin and Rf.</w:t>
      </w:r>
    </w:p>
    <w:p w14:paraId="73ED3540" w14:textId="3049C483" w:rsidR="00464FAB" w:rsidRDefault="00464FAB" w:rsidP="009F36DC">
      <w:pPr>
        <w:rPr>
          <w:sz w:val="22"/>
          <w:szCs w:val="22"/>
        </w:rPr>
      </w:pPr>
      <w:r>
        <w:rPr>
          <w:noProof/>
        </w:rPr>
        <w:drawing>
          <wp:inline distT="0" distB="0" distL="0" distR="0" wp14:anchorId="1879AD28" wp14:editId="3D4C3994">
            <wp:extent cx="4699136" cy="3327972"/>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24672" cy="3346057"/>
                    </a:xfrm>
                    <a:prstGeom prst="rect">
                      <a:avLst/>
                    </a:prstGeom>
                    <a:noFill/>
                    <a:ln>
                      <a:noFill/>
                    </a:ln>
                  </pic:spPr>
                </pic:pic>
              </a:graphicData>
            </a:graphic>
          </wp:inline>
        </w:drawing>
      </w:r>
    </w:p>
    <w:p w14:paraId="19049A60" w14:textId="35A30A2A" w:rsidR="00464FAB" w:rsidRDefault="00464FAB" w:rsidP="009F36DC">
      <w:pPr>
        <w:rPr>
          <w:rStyle w:val="Emphasis"/>
        </w:rPr>
      </w:pPr>
      <w:r>
        <w:rPr>
          <w:rStyle w:val="Emphasis"/>
        </w:rPr>
        <w:t>Our opamp non-inverting circuit.</w:t>
      </w:r>
    </w:p>
    <w:p w14:paraId="4AC9CF7D" w14:textId="666A4546" w:rsidR="00464FAB" w:rsidRDefault="00EE0A1D" w:rsidP="00464FAB">
      <w:pPr>
        <w:rPr>
          <w:rStyle w:val="Emphasis"/>
        </w:rPr>
      </w:pPr>
      <w:r>
        <w:rPr>
          <w:noProof/>
        </w:rPr>
        <w:drawing>
          <wp:inline distT="0" distB="0" distL="0" distR="0" wp14:anchorId="07A3C510" wp14:editId="133B564B">
            <wp:extent cx="3915681" cy="2503598"/>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66317" cy="2535974"/>
                    </a:xfrm>
                    <a:prstGeom prst="rect">
                      <a:avLst/>
                    </a:prstGeom>
                    <a:noFill/>
                    <a:ln>
                      <a:noFill/>
                    </a:ln>
                  </pic:spPr>
                </pic:pic>
              </a:graphicData>
            </a:graphic>
          </wp:inline>
        </w:drawing>
      </w:r>
    </w:p>
    <w:p w14:paraId="15F079F4" w14:textId="3628C4E4" w:rsidR="00EE0A1D" w:rsidRDefault="0053143B" w:rsidP="00464FAB">
      <w:pPr>
        <w:rPr>
          <w:rStyle w:val="Emphasis"/>
        </w:rPr>
      </w:pPr>
      <w:r>
        <w:rPr>
          <w:rStyle w:val="Emphasis"/>
        </w:rPr>
        <w:t>our calcul</w:t>
      </w:r>
      <w:r w:rsidR="00D60527">
        <w:rPr>
          <w:rStyle w:val="Emphasis"/>
        </w:rPr>
        <w:t>ations to find the resistor values.</w:t>
      </w:r>
    </w:p>
    <w:p w14:paraId="55163AFD" w14:textId="753D9F3C" w:rsidR="00C12CBF" w:rsidRDefault="00C12CBF" w:rsidP="003A2175">
      <w:pPr>
        <w:ind w:firstLine="720"/>
        <w:rPr>
          <w:sz w:val="22"/>
          <w:szCs w:val="22"/>
        </w:rPr>
      </w:pPr>
      <w:r>
        <w:rPr>
          <w:sz w:val="22"/>
          <w:szCs w:val="22"/>
        </w:rPr>
        <w:lastRenderedPageBreak/>
        <w:t xml:space="preserve">We assumed the Rin to be 14kΩ </w:t>
      </w:r>
      <w:r w:rsidR="00E348A2">
        <w:rPr>
          <w:sz w:val="22"/>
          <w:szCs w:val="22"/>
        </w:rPr>
        <w:t>and then used the non-inverting amplifier</w:t>
      </w:r>
      <w:r w:rsidR="006B4489">
        <w:rPr>
          <w:sz w:val="22"/>
          <w:szCs w:val="22"/>
        </w:rPr>
        <w:t xml:space="preserve">’s gain formula to calculate for the Rf. When our gain is 8, </w:t>
      </w:r>
      <w:r w:rsidR="00D86E65">
        <w:rPr>
          <w:sz w:val="22"/>
          <w:szCs w:val="22"/>
        </w:rPr>
        <w:t>the Rf results to approximately100kΩ</w:t>
      </w:r>
      <w:r w:rsidR="00F44DF0">
        <w:rPr>
          <w:sz w:val="22"/>
          <w:szCs w:val="22"/>
        </w:rPr>
        <w:t xml:space="preserve">. </w:t>
      </w:r>
      <w:r w:rsidR="00115671">
        <w:rPr>
          <w:sz w:val="22"/>
          <w:szCs w:val="22"/>
        </w:rPr>
        <w:t xml:space="preserve">100kΩ is when the output is at 5V, so </w:t>
      </w:r>
      <w:r w:rsidR="00BF4F53">
        <w:rPr>
          <w:sz w:val="22"/>
          <w:szCs w:val="22"/>
        </w:rPr>
        <w:t xml:space="preserve">when we want to lower the </w:t>
      </w:r>
      <w:r w:rsidR="00D93530">
        <w:rPr>
          <w:sz w:val="22"/>
          <w:szCs w:val="22"/>
        </w:rPr>
        <w:t>amplitude,</w:t>
      </w:r>
      <w:r w:rsidR="00BF4F53">
        <w:rPr>
          <w:sz w:val="22"/>
          <w:szCs w:val="22"/>
        </w:rPr>
        <w:t xml:space="preserve"> we can lower the </w:t>
      </w:r>
      <w:r w:rsidR="00101E36">
        <w:rPr>
          <w:sz w:val="22"/>
          <w:szCs w:val="22"/>
        </w:rPr>
        <w:t xml:space="preserve">Rf resistance, so we decided to use a 100kΩ potentiometer. </w:t>
      </w:r>
    </w:p>
    <w:p w14:paraId="2E1A4800" w14:textId="77777777" w:rsidR="00F17BC5" w:rsidRDefault="00D93530" w:rsidP="00464FAB">
      <w:pPr>
        <w:rPr>
          <w:sz w:val="22"/>
          <w:szCs w:val="22"/>
        </w:rPr>
      </w:pPr>
      <w:r>
        <w:rPr>
          <w:sz w:val="22"/>
          <w:szCs w:val="22"/>
        </w:rPr>
        <w:tab/>
        <w:t xml:space="preserve">For the ICL7660, the schematic was already given by the manufacturer, </w:t>
      </w:r>
      <w:r w:rsidR="004512B1">
        <w:rPr>
          <w:sz w:val="22"/>
          <w:szCs w:val="22"/>
        </w:rPr>
        <w:t>MaximIntegrated.</w:t>
      </w:r>
    </w:p>
    <w:p w14:paraId="6CE86244" w14:textId="77777777" w:rsidR="00F17BC5" w:rsidRDefault="00F17BC5" w:rsidP="00464FAB">
      <w:pPr>
        <w:rPr>
          <w:sz w:val="22"/>
          <w:szCs w:val="22"/>
        </w:rPr>
      </w:pPr>
      <w:r w:rsidRPr="00F17BC5">
        <w:rPr>
          <w:noProof/>
          <w:sz w:val="22"/>
          <w:szCs w:val="22"/>
        </w:rPr>
        <w:drawing>
          <wp:inline distT="0" distB="0" distL="0" distR="0" wp14:anchorId="59FC825F" wp14:editId="472265C8">
            <wp:extent cx="2343270" cy="214641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43270" cy="2146410"/>
                    </a:xfrm>
                    <a:prstGeom prst="rect">
                      <a:avLst/>
                    </a:prstGeom>
                  </pic:spPr>
                </pic:pic>
              </a:graphicData>
            </a:graphic>
          </wp:inline>
        </w:drawing>
      </w:r>
    </w:p>
    <w:p w14:paraId="636B05DB" w14:textId="35DE4890" w:rsidR="00DC4508" w:rsidRPr="002A5B10" w:rsidRDefault="00F17BC5" w:rsidP="00464FAB">
      <w:pPr>
        <w:rPr>
          <w:rStyle w:val="Emphasis"/>
        </w:rPr>
      </w:pPr>
      <w:r w:rsidRPr="002A5B10">
        <w:rPr>
          <w:rStyle w:val="Emphasis"/>
        </w:rPr>
        <w:t xml:space="preserve">This is the </w:t>
      </w:r>
      <w:r w:rsidR="00DC4508" w:rsidRPr="002A5B10">
        <w:rPr>
          <w:rStyle w:val="Emphasis"/>
        </w:rPr>
        <w:t xml:space="preserve">circuit schematic for the negative voltage regulator </w:t>
      </w:r>
      <w:r w:rsidR="00686F9E" w:rsidRPr="002A5B10">
        <w:rPr>
          <w:rStyle w:val="Emphasis"/>
        </w:rPr>
        <w:t>circuit (ICL7660)</w:t>
      </w:r>
      <w:r w:rsidR="00DC4508" w:rsidRPr="002A5B10">
        <w:rPr>
          <w:rStyle w:val="Emphasis"/>
        </w:rPr>
        <w:t xml:space="preserve">. </w:t>
      </w:r>
    </w:p>
    <w:p w14:paraId="5812C651" w14:textId="11EAF279" w:rsidR="00D93530" w:rsidRDefault="00D93530" w:rsidP="00464FAB">
      <w:pPr>
        <w:rPr>
          <w:sz w:val="22"/>
          <w:szCs w:val="22"/>
        </w:rPr>
      </w:pPr>
      <w:r>
        <w:rPr>
          <w:sz w:val="22"/>
          <w:szCs w:val="22"/>
        </w:rPr>
        <w:t xml:space="preserve"> </w:t>
      </w:r>
      <w:r w:rsidR="003A2175">
        <w:rPr>
          <w:sz w:val="22"/>
          <w:szCs w:val="22"/>
        </w:rPr>
        <w:tab/>
      </w:r>
      <w:r w:rsidR="00ED7519">
        <w:rPr>
          <w:sz w:val="22"/>
          <w:szCs w:val="22"/>
        </w:rPr>
        <w:t>The nex</w:t>
      </w:r>
      <w:r w:rsidR="00A627DB">
        <w:rPr>
          <w:sz w:val="22"/>
          <w:szCs w:val="22"/>
        </w:rPr>
        <w:t xml:space="preserve">t designing to do was the </w:t>
      </w:r>
      <w:r w:rsidR="005445AB">
        <w:rPr>
          <w:sz w:val="22"/>
          <w:szCs w:val="22"/>
        </w:rPr>
        <w:t xml:space="preserve">rotary encoder. The rotary encoder is to control the frequency of the output wave. </w:t>
      </w:r>
    </w:p>
    <w:p w14:paraId="08687ABF" w14:textId="77777777" w:rsidR="002A5B10" w:rsidRDefault="002A5B10" w:rsidP="00464FAB">
      <w:pPr>
        <w:rPr>
          <w:sz w:val="22"/>
          <w:szCs w:val="22"/>
        </w:rPr>
      </w:pPr>
    </w:p>
    <w:p w14:paraId="58F6FEDF" w14:textId="2FA9EC8B" w:rsidR="00C3416E" w:rsidRDefault="00C3416E" w:rsidP="00464FAB">
      <w:pPr>
        <w:rPr>
          <w:rStyle w:val="Emphasis"/>
        </w:rPr>
      </w:pPr>
      <w:r>
        <w:rPr>
          <w:noProof/>
        </w:rPr>
        <w:lastRenderedPageBreak/>
        <w:drawing>
          <wp:inline distT="0" distB="0" distL="0" distR="0" wp14:anchorId="0C87CA5E" wp14:editId="68E4E173">
            <wp:extent cx="1744666" cy="3249637"/>
            <wp:effectExtent l="0" t="0" r="825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54766" cy="3268449"/>
                    </a:xfrm>
                    <a:prstGeom prst="rect">
                      <a:avLst/>
                    </a:prstGeom>
                    <a:noFill/>
                    <a:ln>
                      <a:noFill/>
                    </a:ln>
                  </pic:spPr>
                </pic:pic>
              </a:graphicData>
            </a:graphic>
          </wp:inline>
        </w:drawing>
      </w:r>
    </w:p>
    <w:p w14:paraId="24E45C53" w14:textId="1DF177CE" w:rsidR="00C3416E" w:rsidRDefault="00C3416E" w:rsidP="00464FAB">
      <w:pPr>
        <w:rPr>
          <w:rStyle w:val="Emphasis"/>
        </w:rPr>
      </w:pPr>
      <w:r>
        <w:rPr>
          <w:rStyle w:val="Emphasis"/>
        </w:rPr>
        <w:t>A picture of our rotary encoder</w:t>
      </w:r>
    </w:p>
    <w:p w14:paraId="538DEC55" w14:textId="20A8AD9D" w:rsidR="00940F0D" w:rsidRDefault="002C62AD" w:rsidP="003A2175">
      <w:pPr>
        <w:ind w:firstLine="720"/>
        <w:rPr>
          <w:rStyle w:val="Emphasis"/>
        </w:rPr>
      </w:pPr>
      <w:r>
        <w:rPr>
          <w:sz w:val="22"/>
          <w:szCs w:val="22"/>
        </w:rPr>
        <w:t xml:space="preserve">The clock of the rotary encoder </w:t>
      </w:r>
      <w:r w:rsidR="00461AA7">
        <w:rPr>
          <w:sz w:val="22"/>
          <w:szCs w:val="22"/>
        </w:rPr>
        <w:t xml:space="preserve">is connected to the digital pin 4 of the Arduino. Then the </w:t>
      </w:r>
      <w:r w:rsidR="00B3346E">
        <w:rPr>
          <w:sz w:val="22"/>
          <w:szCs w:val="22"/>
        </w:rPr>
        <w:t xml:space="preserve">DT pin of the encoder is connected to the </w:t>
      </w:r>
      <w:r w:rsidR="00B50221">
        <w:rPr>
          <w:sz w:val="22"/>
          <w:szCs w:val="22"/>
        </w:rPr>
        <w:t>digital pin 5 of the Arduino</w:t>
      </w:r>
      <w:r w:rsidR="005A6806">
        <w:rPr>
          <w:sz w:val="22"/>
          <w:szCs w:val="22"/>
        </w:rPr>
        <w:t>, and the switch which is the button on the rotary encoder is connected to the digital pin 6 of the Arduino.</w:t>
      </w:r>
      <w:r w:rsidR="00A52111">
        <w:rPr>
          <w:sz w:val="22"/>
          <w:szCs w:val="22"/>
        </w:rPr>
        <w:t xml:space="preserve"> The </w:t>
      </w:r>
      <w:r w:rsidR="00045B40">
        <w:rPr>
          <w:sz w:val="22"/>
          <w:szCs w:val="22"/>
        </w:rPr>
        <w:t>Vcc (</w:t>
      </w:r>
      <w:r w:rsidR="00E56C9D">
        <w:rPr>
          <w:sz w:val="22"/>
          <w:szCs w:val="22"/>
        </w:rPr>
        <w:t xml:space="preserve">+) </w:t>
      </w:r>
      <w:r w:rsidR="00A52111">
        <w:rPr>
          <w:sz w:val="22"/>
          <w:szCs w:val="22"/>
        </w:rPr>
        <w:t xml:space="preserve">and the ground of the encoder are connected to the </w:t>
      </w:r>
      <w:r w:rsidR="00941331">
        <w:rPr>
          <w:sz w:val="22"/>
          <w:szCs w:val="22"/>
        </w:rPr>
        <w:t xml:space="preserve">5V and ground on the Arduino respectively. </w:t>
      </w:r>
    </w:p>
    <w:p w14:paraId="50B3C6B2" w14:textId="77777777" w:rsidR="00C12CBF" w:rsidRPr="00EE0A1D" w:rsidRDefault="00C12CBF" w:rsidP="00464FAB">
      <w:pPr>
        <w:rPr>
          <w:rStyle w:val="Emphasis"/>
        </w:rPr>
      </w:pPr>
    </w:p>
    <w:p w14:paraId="2F17C470" w14:textId="7E1501CE" w:rsidR="00B641AF" w:rsidRDefault="00B641AF" w:rsidP="00B641AF">
      <w:pPr>
        <w:pStyle w:val="Heading2"/>
        <w:rPr>
          <w:sz w:val="22"/>
          <w:szCs w:val="22"/>
        </w:rPr>
      </w:pPr>
      <w:bookmarkStart w:id="7" w:name="_Toc35543538"/>
      <w:r w:rsidRPr="001D5985">
        <w:rPr>
          <w:sz w:val="22"/>
          <w:szCs w:val="22"/>
        </w:rPr>
        <w:t>Simulation</w:t>
      </w:r>
      <w:bookmarkEnd w:id="7"/>
    </w:p>
    <w:p w14:paraId="06F32E2E" w14:textId="3A0DA7E0" w:rsidR="00F44DF0" w:rsidRDefault="00BB416A" w:rsidP="003A2175">
      <w:pPr>
        <w:ind w:firstLine="720"/>
      </w:pPr>
      <w:r>
        <w:t xml:space="preserve">After </w:t>
      </w:r>
      <w:r w:rsidR="00D26001">
        <w:t xml:space="preserve">the </w:t>
      </w:r>
      <w:r w:rsidR="006402FC">
        <w:t xml:space="preserve">designing the circuit, </w:t>
      </w:r>
      <w:r w:rsidR="00D1795C">
        <w:t xml:space="preserve">we </w:t>
      </w:r>
      <w:r w:rsidR="00784F25">
        <w:t xml:space="preserve">decided to test if </w:t>
      </w:r>
      <w:r w:rsidR="00C4771C">
        <w:t>it outputs what we want</w:t>
      </w:r>
      <w:r w:rsidR="00641570">
        <w:t xml:space="preserve"> by simulating the circuit</w:t>
      </w:r>
      <w:r w:rsidR="009E6789">
        <w:t xml:space="preserve"> in LTspice</w:t>
      </w:r>
      <w:r w:rsidR="00CF092F">
        <w:t xml:space="preserve">. We set the AD9833 output signal to a sine wave </w:t>
      </w:r>
      <w:r w:rsidR="0021428D">
        <w:t xml:space="preserve">with </w:t>
      </w:r>
      <w:r w:rsidR="00386AE5">
        <w:t xml:space="preserve">input signal of </w:t>
      </w:r>
      <w:r w:rsidR="00B83ADE">
        <w:t>650mV, frequency of 100Khz and a</w:t>
      </w:r>
      <w:r w:rsidR="00482AA4">
        <w:t>n</w:t>
      </w:r>
      <w:r w:rsidR="00B83ADE">
        <w:t xml:space="preserve"> offset of 500mV</w:t>
      </w:r>
      <w:r w:rsidR="003F7D10">
        <w:t xml:space="preserve">. </w:t>
      </w:r>
    </w:p>
    <w:p w14:paraId="78134F35" w14:textId="56785F0C" w:rsidR="003F7D10" w:rsidRPr="00F44DF0" w:rsidRDefault="003F7D10" w:rsidP="00F44DF0">
      <w:r>
        <w:t xml:space="preserve">R1 is the Rin 14k, </w:t>
      </w:r>
      <w:r w:rsidR="00897BDC">
        <w:t xml:space="preserve">R2 is the Rf </w:t>
      </w:r>
      <w:r w:rsidR="004D41A9">
        <w:t>100k, C2 and R4 pair is the active RC circuit</w:t>
      </w:r>
      <w:r w:rsidR="00F1352D">
        <w:t xml:space="preserve">, </w:t>
      </w:r>
      <w:r w:rsidR="00482AA4">
        <w:t>C1 and R3 pair is the</w:t>
      </w:r>
      <w:r w:rsidR="00BC46B2">
        <w:t xml:space="preserve"> passive RC filter circuit. LT1355 opamp is used instead of NE5534 opamp </w:t>
      </w:r>
      <w:r w:rsidR="00641570">
        <w:t xml:space="preserve">because they have similar characteristics and NE5534 is not available in the LTspice </w:t>
      </w:r>
      <w:r w:rsidR="0066237A">
        <w:t>di</w:t>
      </w:r>
      <w:r w:rsidR="001629FF">
        <w:t xml:space="preserve">rectory. </w:t>
      </w:r>
    </w:p>
    <w:p w14:paraId="2521BD4A" w14:textId="0EF2F32A" w:rsidR="002512D3" w:rsidRDefault="00271C9F" w:rsidP="002512D3">
      <w:r>
        <w:rPr>
          <w:noProof/>
        </w:rPr>
        <w:lastRenderedPageBreak/>
        <w:drawing>
          <wp:inline distT="0" distB="0" distL="0" distR="0" wp14:anchorId="47ABEAF8" wp14:editId="69D3D165">
            <wp:extent cx="4272993" cy="305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78250" cy="3054463"/>
                    </a:xfrm>
                    <a:prstGeom prst="rect">
                      <a:avLst/>
                    </a:prstGeom>
                    <a:noFill/>
                    <a:ln>
                      <a:noFill/>
                    </a:ln>
                  </pic:spPr>
                </pic:pic>
              </a:graphicData>
            </a:graphic>
          </wp:inline>
        </w:drawing>
      </w:r>
    </w:p>
    <w:p w14:paraId="19675A57" w14:textId="2FB20C54" w:rsidR="004B250D" w:rsidRDefault="00DA3DFA" w:rsidP="002512D3">
      <w:pPr>
        <w:rPr>
          <w:rStyle w:val="Emphasis"/>
        </w:rPr>
      </w:pPr>
      <w:r>
        <w:rPr>
          <w:rStyle w:val="Emphasis"/>
        </w:rPr>
        <w:t>This is our LTspice circuit.</w:t>
      </w:r>
    </w:p>
    <w:p w14:paraId="5C8FBA12" w14:textId="043E4F8E" w:rsidR="00DA3DFA" w:rsidRPr="004B250D" w:rsidRDefault="00AA17E6" w:rsidP="002512D3">
      <w:pPr>
        <w:rPr>
          <w:rStyle w:val="Emphasis"/>
        </w:rPr>
      </w:pPr>
      <w:r>
        <w:rPr>
          <w:noProof/>
        </w:rPr>
        <w:drawing>
          <wp:inline distT="0" distB="0" distL="0" distR="0" wp14:anchorId="11F9AEC6" wp14:editId="17C64FA6">
            <wp:extent cx="5971540" cy="37325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1540" cy="3732530"/>
                    </a:xfrm>
                    <a:prstGeom prst="rect">
                      <a:avLst/>
                    </a:prstGeom>
                    <a:noFill/>
                    <a:ln>
                      <a:noFill/>
                    </a:ln>
                  </pic:spPr>
                </pic:pic>
              </a:graphicData>
            </a:graphic>
          </wp:inline>
        </w:drawing>
      </w:r>
    </w:p>
    <w:p w14:paraId="1102FC98" w14:textId="0E26538E" w:rsidR="002512D3" w:rsidRPr="002A5B10" w:rsidRDefault="00D67E4A" w:rsidP="002512D3">
      <w:pPr>
        <w:rPr>
          <w:rStyle w:val="Emphasis"/>
        </w:rPr>
      </w:pPr>
      <w:r w:rsidRPr="002A5B10">
        <w:rPr>
          <w:rStyle w:val="Emphasis"/>
        </w:rPr>
        <w:t xml:space="preserve">This is our LTspice results </w:t>
      </w:r>
    </w:p>
    <w:p w14:paraId="6F602821" w14:textId="2BE3F968" w:rsidR="00D67E4A" w:rsidRPr="002512D3" w:rsidRDefault="00C2543C" w:rsidP="003A2175">
      <w:pPr>
        <w:ind w:firstLine="720"/>
      </w:pPr>
      <w:r>
        <w:t xml:space="preserve">After we ran the simulation, </w:t>
      </w:r>
      <w:r w:rsidR="00385963">
        <w:t xml:space="preserve">we could see that an input of 650mV resulted in approximately </w:t>
      </w:r>
      <w:r w:rsidR="008E6B2A">
        <w:t>5V of output</w:t>
      </w:r>
      <w:r w:rsidR="00B959CF">
        <w:t xml:space="preserve">, resulting in a gain of about 8. The </w:t>
      </w:r>
      <w:r w:rsidR="000A65B3">
        <w:t xml:space="preserve">black signal is the input signal from the AD9833, and the blue signal is the output signal from the opamp. Once we </w:t>
      </w:r>
      <w:r w:rsidR="008C1553">
        <w:t xml:space="preserve">confirmed our design in LTspice, we moved on to testing the </w:t>
      </w:r>
      <w:r w:rsidR="009A315B">
        <w:t xml:space="preserve">circuit on a breadboard. </w:t>
      </w:r>
    </w:p>
    <w:p w14:paraId="277919E4" w14:textId="78700E5D" w:rsidR="00B641AF" w:rsidRDefault="00B641AF" w:rsidP="00B641AF">
      <w:pPr>
        <w:pStyle w:val="Heading2"/>
        <w:rPr>
          <w:sz w:val="22"/>
          <w:szCs w:val="22"/>
        </w:rPr>
      </w:pPr>
      <w:bookmarkStart w:id="8" w:name="_Toc35543539"/>
      <w:r w:rsidRPr="001D5985">
        <w:rPr>
          <w:sz w:val="22"/>
          <w:szCs w:val="22"/>
        </w:rPr>
        <w:lastRenderedPageBreak/>
        <w:t>Testing on a breadboard</w:t>
      </w:r>
      <w:bookmarkEnd w:id="8"/>
      <w:r w:rsidRPr="001D5985">
        <w:rPr>
          <w:sz w:val="22"/>
          <w:szCs w:val="22"/>
        </w:rPr>
        <w:t xml:space="preserve"> </w:t>
      </w:r>
    </w:p>
    <w:p w14:paraId="7DE3EC0F" w14:textId="101CB367" w:rsidR="009A315B" w:rsidRDefault="00A43AB5" w:rsidP="003A2175">
      <w:pPr>
        <w:ind w:firstLine="720"/>
      </w:pPr>
      <w:r>
        <w:t xml:space="preserve">We assembled the opamp circuit </w:t>
      </w:r>
      <w:r w:rsidR="00267BF6">
        <w:t xml:space="preserve">on a breadboard along with the </w:t>
      </w:r>
      <w:r w:rsidR="00886392">
        <w:t xml:space="preserve">ad9833 </w:t>
      </w:r>
      <w:r w:rsidR="00C5122A">
        <w:t xml:space="preserve">module. We used an Arduino uno for testing </w:t>
      </w:r>
      <w:r w:rsidR="00A42726">
        <w:t xml:space="preserve">so that there is more space on the breadboard to test upon, but for the actual design we are still going with the Arduino nano. </w:t>
      </w:r>
      <w:r w:rsidR="0038548C">
        <w:t>Both models use the same microprocessor, Atmel ATmega 328p</w:t>
      </w:r>
      <w:r w:rsidR="00E90DA2">
        <w:t>, the only difference between the two is the size</w:t>
      </w:r>
      <w:r w:rsidR="00735D8F">
        <w:t xml:space="preserve">. </w:t>
      </w:r>
    </w:p>
    <w:p w14:paraId="381B27A6" w14:textId="5B65AE35" w:rsidR="00D5249B" w:rsidRDefault="00D5249B" w:rsidP="009A315B">
      <w:r>
        <w:rPr>
          <w:noProof/>
        </w:rPr>
        <w:drawing>
          <wp:inline distT="0" distB="0" distL="0" distR="0" wp14:anchorId="3CA36896" wp14:editId="4DFF6F82">
            <wp:extent cx="3578485" cy="2683864"/>
            <wp:effectExtent l="9208"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5400000">
                      <a:off x="0" y="0"/>
                      <a:ext cx="3583479" cy="2687609"/>
                    </a:xfrm>
                    <a:prstGeom prst="rect">
                      <a:avLst/>
                    </a:prstGeom>
                    <a:noFill/>
                    <a:ln>
                      <a:noFill/>
                    </a:ln>
                  </pic:spPr>
                </pic:pic>
              </a:graphicData>
            </a:graphic>
          </wp:inline>
        </w:drawing>
      </w:r>
    </w:p>
    <w:p w14:paraId="66D91B3E" w14:textId="4D8B7BCD" w:rsidR="00D5249B" w:rsidRPr="002A5B10" w:rsidRDefault="00D0274E" w:rsidP="009A315B">
      <w:pPr>
        <w:rPr>
          <w:rStyle w:val="Emphasis"/>
        </w:rPr>
      </w:pPr>
      <w:r w:rsidRPr="002A5B10">
        <w:rPr>
          <w:rStyle w:val="Emphasis"/>
        </w:rPr>
        <w:t xml:space="preserve">A picture of </w:t>
      </w:r>
      <w:r w:rsidR="00B729BA" w:rsidRPr="002A5B10">
        <w:rPr>
          <w:rStyle w:val="Emphasis"/>
        </w:rPr>
        <w:t>our circuit in a breadboard.</w:t>
      </w:r>
    </w:p>
    <w:p w14:paraId="7B193E63" w14:textId="673AEEBE" w:rsidR="00B729BA" w:rsidRDefault="00B729BA" w:rsidP="003A2175">
      <w:pPr>
        <w:ind w:firstLine="720"/>
      </w:pPr>
      <w:r>
        <w:t xml:space="preserve">In the picture above, we used the signal from the function generator </w:t>
      </w:r>
      <w:r w:rsidR="00E66B07">
        <w:t xml:space="preserve">set at </w:t>
      </w:r>
      <w:r w:rsidR="00045B40">
        <w:t>an</w:t>
      </w:r>
      <w:r w:rsidR="00E66B07">
        <w:t xml:space="preserve"> amplitude of </w:t>
      </w:r>
      <w:r w:rsidR="005D490D">
        <w:t xml:space="preserve">650mV, offset of 500mV </w:t>
      </w:r>
      <w:r w:rsidR="000A7FC6">
        <w:t xml:space="preserve">and a frequency of </w:t>
      </w:r>
      <w:r w:rsidR="002318AD">
        <w:t>100KHz</w:t>
      </w:r>
      <w:r w:rsidR="00F943BE">
        <w:t>, this mimics the AD9833</w:t>
      </w:r>
      <w:r w:rsidR="003006E8">
        <w:t>. We used a function generator to test the opamp circuit at first before using the AD9833 chip. This was our output.</w:t>
      </w:r>
    </w:p>
    <w:p w14:paraId="3C2AB394" w14:textId="2D8A451B" w:rsidR="001E7666" w:rsidRDefault="001E7666" w:rsidP="009A315B">
      <w:r>
        <w:rPr>
          <w:noProof/>
        </w:rPr>
        <w:lastRenderedPageBreak/>
        <w:drawing>
          <wp:inline distT="0" distB="0" distL="0" distR="0" wp14:anchorId="3611F90E" wp14:editId="28D5F75E">
            <wp:extent cx="5971540" cy="35820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1540" cy="3582035"/>
                    </a:xfrm>
                    <a:prstGeom prst="rect">
                      <a:avLst/>
                    </a:prstGeom>
                    <a:noFill/>
                    <a:ln>
                      <a:noFill/>
                    </a:ln>
                  </pic:spPr>
                </pic:pic>
              </a:graphicData>
            </a:graphic>
          </wp:inline>
        </w:drawing>
      </w:r>
    </w:p>
    <w:p w14:paraId="2C89E81D" w14:textId="6A3A4319" w:rsidR="00297A4D" w:rsidRDefault="00305DE7" w:rsidP="009A315B">
      <w:r>
        <w:t xml:space="preserve">Signal one is our input from the function generator and signal two is the output from the </w:t>
      </w:r>
      <w:r w:rsidR="00234845">
        <w:t xml:space="preserve">opamp. </w:t>
      </w:r>
    </w:p>
    <w:p w14:paraId="582CF4CA" w14:textId="4D1E88BF" w:rsidR="006649D6" w:rsidRDefault="006649D6" w:rsidP="009A315B">
      <w:r>
        <w:tab/>
        <w:t xml:space="preserve">Then </w:t>
      </w:r>
      <w:r w:rsidR="00134A71">
        <w:t>we ran a sample code from the Arduino library for AD9833</w:t>
      </w:r>
      <w:r w:rsidR="00802202">
        <w:t xml:space="preserve"> by </w:t>
      </w:r>
      <w:r w:rsidR="00507EFC">
        <w:t>M</w:t>
      </w:r>
      <w:r w:rsidR="00802202">
        <w:t>ajicDesigns</w:t>
      </w:r>
      <w:r w:rsidR="00562F43">
        <w:t>.</w:t>
      </w:r>
    </w:p>
    <w:p w14:paraId="30580A1B" w14:textId="02192B31" w:rsidR="00562F43" w:rsidRDefault="00562F43" w:rsidP="009A315B">
      <w:r w:rsidRPr="00562F43">
        <w:rPr>
          <w:noProof/>
        </w:rPr>
        <w:drawing>
          <wp:inline distT="0" distB="0" distL="0" distR="0" wp14:anchorId="5421B675" wp14:editId="64593617">
            <wp:extent cx="5971540" cy="33915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1540" cy="3391535"/>
                    </a:xfrm>
                    <a:prstGeom prst="rect">
                      <a:avLst/>
                    </a:prstGeom>
                  </pic:spPr>
                </pic:pic>
              </a:graphicData>
            </a:graphic>
          </wp:inline>
        </w:drawing>
      </w:r>
    </w:p>
    <w:p w14:paraId="1A9AB166" w14:textId="6B7CD475" w:rsidR="003A2175" w:rsidRPr="003A2175" w:rsidRDefault="003A2175" w:rsidP="009A315B">
      <w:pPr>
        <w:rPr>
          <w:rStyle w:val="Emphasis"/>
        </w:rPr>
      </w:pPr>
      <w:r w:rsidRPr="003A2175">
        <w:rPr>
          <w:rStyle w:val="Emphasis"/>
        </w:rPr>
        <w:t>A screenshot of the library and how we got it from the Arduino IDE</w:t>
      </w:r>
    </w:p>
    <w:p w14:paraId="71AFFF17" w14:textId="18CFAA1E" w:rsidR="00562F43" w:rsidRDefault="005B2E04" w:rsidP="009A315B">
      <w:r w:rsidRPr="005B2E04">
        <w:rPr>
          <w:noProof/>
        </w:rPr>
        <w:lastRenderedPageBreak/>
        <w:drawing>
          <wp:inline distT="0" distB="0" distL="0" distR="0" wp14:anchorId="2F584E02" wp14:editId="1BF4353D">
            <wp:extent cx="2963918" cy="3264243"/>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77909" cy="3279651"/>
                    </a:xfrm>
                    <a:prstGeom prst="rect">
                      <a:avLst/>
                    </a:prstGeom>
                  </pic:spPr>
                </pic:pic>
              </a:graphicData>
            </a:graphic>
          </wp:inline>
        </w:drawing>
      </w:r>
    </w:p>
    <w:p w14:paraId="71BE12A4" w14:textId="308E09B9" w:rsidR="00383FCF" w:rsidRDefault="00383FCF" w:rsidP="009A315B">
      <w:r w:rsidRPr="00383FCF">
        <w:rPr>
          <w:noProof/>
        </w:rPr>
        <w:drawing>
          <wp:inline distT="0" distB="0" distL="0" distR="0" wp14:anchorId="5417D0C7" wp14:editId="62473249">
            <wp:extent cx="2774315" cy="3957145"/>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89887" cy="3979357"/>
                    </a:xfrm>
                    <a:prstGeom prst="rect">
                      <a:avLst/>
                    </a:prstGeom>
                  </pic:spPr>
                </pic:pic>
              </a:graphicData>
            </a:graphic>
          </wp:inline>
        </w:drawing>
      </w:r>
    </w:p>
    <w:p w14:paraId="56460F5C" w14:textId="25EDD39F" w:rsidR="003006E8" w:rsidRDefault="007475E2" w:rsidP="009A315B">
      <w:r w:rsidRPr="007475E2">
        <w:rPr>
          <w:noProof/>
        </w:rPr>
        <w:lastRenderedPageBreak/>
        <w:drawing>
          <wp:inline distT="0" distB="0" distL="0" distR="0" wp14:anchorId="5D8262F5" wp14:editId="1B0A4154">
            <wp:extent cx="3338616" cy="3389587"/>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48499" cy="3399621"/>
                    </a:xfrm>
                    <a:prstGeom prst="rect">
                      <a:avLst/>
                    </a:prstGeom>
                  </pic:spPr>
                </pic:pic>
              </a:graphicData>
            </a:graphic>
          </wp:inline>
        </w:drawing>
      </w:r>
    </w:p>
    <w:p w14:paraId="2FDC46D1" w14:textId="2777B239" w:rsidR="007475E2" w:rsidRDefault="007567D5" w:rsidP="009A315B">
      <w:r w:rsidRPr="007567D5">
        <w:rPr>
          <w:noProof/>
        </w:rPr>
        <w:drawing>
          <wp:inline distT="0" distB="0" distL="0" distR="0" wp14:anchorId="5D873325" wp14:editId="2445DE8E">
            <wp:extent cx="3263022" cy="3673366"/>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76840" cy="3688922"/>
                    </a:xfrm>
                    <a:prstGeom prst="rect">
                      <a:avLst/>
                    </a:prstGeom>
                  </pic:spPr>
                </pic:pic>
              </a:graphicData>
            </a:graphic>
          </wp:inline>
        </w:drawing>
      </w:r>
    </w:p>
    <w:p w14:paraId="35FCF6DF" w14:textId="2BC7497C" w:rsidR="00880D6B" w:rsidRDefault="002C77E4" w:rsidP="009A315B">
      <w:r w:rsidRPr="002C77E4">
        <w:rPr>
          <w:noProof/>
        </w:rPr>
        <w:lastRenderedPageBreak/>
        <w:drawing>
          <wp:inline distT="0" distB="0" distL="0" distR="0" wp14:anchorId="175ADCD0" wp14:editId="5BB12D35">
            <wp:extent cx="3069903" cy="316871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76817" cy="3175849"/>
                    </a:xfrm>
                    <a:prstGeom prst="rect">
                      <a:avLst/>
                    </a:prstGeom>
                  </pic:spPr>
                </pic:pic>
              </a:graphicData>
            </a:graphic>
          </wp:inline>
        </w:drawing>
      </w:r>
    </w:p>
    <w:p w14:paraId="5A445AA5" w14:textId="7F4F0E81" w:rsidR="00B34A09" w:rsidRDefault="00405CB0" w:rsidP="009A315B">
      <w:r w:rsidRPr="00405CB0">
        <w:rPr>
          <w:noProof/>
        </w:rPr>
        <w:drawing>
          <wp:inline distT="0" distB="0" distL="0" distR="0" wp14:anchorId="26962411" wp14:editId="7C0DF1D6">
            <wp:extent cx="2602707" cy="3409180"/>
            <wp:effectExtent l="0" t="0" r="762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03696" cy="3410476"/>
                    </a:xfrm>
                    <a:prstGeom prst="rect">
                      <a:avLst/>
                    </a:prstGeom>
                  </pic:spPr>
                </pic:pic>
              </a:graphicData>
            </a:graphic>
          </wp:inline>
        </w:drawing>
      </w:r>
    </w:p>
    <w:p w14:paraId="16EC6779" w14:textId="66611449" w:rsidR="00B170C8" w:rsidRDefault="00B170C8" w:rsidP="009A315B">
      <w:r w:rsidRPr="00B170C8">
        <w:rPr>
          <w:noProof/>
        </w:rPr>
        <w:lastRenderedPageBreak/>
        <w:drawing>
          <wp:inline distT="0" distB="0" distL="0" distR="0" wp14:anchorId="308F73FE" wp14:editId="1F234C1B">
            <wp:extent cx="2292797" cy="3007478"/>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05722" cy="3024431"/>
                    </a:xfrm>
                    <a:prstGeom prst="rect">
                      <a:avLst/>
                    </a:prstGeom>
                  </pic:spPr>
                </pic:pic>
              </a:graphicData>
            </a:graphic>
          </wp:inline>
        </w:drawing>
      </w:r>
    </w:p>
    <w:p w14:paraId="35542B82" w14:textId="728067BC" w:rsidR="004C09D8" w:rsidRDefault="004C09D8" w:rsidP="009A315B">
      <w:r w:rsidRPr="004C09D8">
        <w:rPr>
          <w:noProof/>
        </w:rPr>
        <w:drawing>
          <wp:inline distT="0" distB="0" distL="0" distR="0" wp14:anchorId="65CA85B2" wp14:editId="587097E7">
            <wp:extent cx="2335054" cy="336161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40288" cy="3369145"/>
                    </a:xfrm>
                    <a:prstGeom prst="rect">
                      <a:avLst/>
                    </a:prstGeom>
                  </pic:spPr>
                </pic:pic>
              </a:graphicData>
            </a:graphic>
          </wp:inline>
        </w:drawing>
      </w:r>
    </w:p>
    <w:p w14:paraId="431889F0" w14:textId="11275FEA" w:rsidR="004C09D8" w:rsidRPr="00FD05D1" w:rsidRDefault="004C09D8" w:rsidP="009A315B">
      <w:pPr>
        <w:rPr>
          <w:rStyle w:val="Emphasis"/>
        </w:rPr>
      </w:pPr>
      <w:r w:rsidRPr="00FD05D1">
        <w:rPr>
          <w:rStyle w:val="Emphasis"/>
        </w:rPr>
        <w:t>This is the code we got from the library</w:t>
      </w:r>
      <w:r w:rsidR="003273BB" w:rsidRPr="00FD05D1">
        <w:rPr>
          <w:rStyle w:val="Emphasis"/>
        </w:rPr>
        <w:t xml:space="preserve"> by MajicDesigns.</w:t>
      </w:r>
    </w:p>
    <w:p w14:paraId="2E973C78" w14:textId="5CEE87BC" w:rsidR="003273BB" w:rsidRDefault="003273BB" w:rsidP="009A315B">
      <w:r>
        <w:t xml:space="preserve">When we uploaded this to the Arduino and </w:t>
      </w:r>
      <w:r w:rsidR="00CB3CC8">
        <w:t xml:space="preserve">ran it into the AD9833 module, </w:t>
      </w:r>
      <w:r w:rsidR="00B1374C">
        <w:t>the menu was shown on the serial monitor of the Arduino IDE.</w:t>
      </w:r>
    </w:p>
    <w:p w14:paraId="45DA2930" w14:textId="64E420A6" w:rsidR="00FD05D1" w:rsidRDefault="00FD05D1" w:rsidP="009A315B">
      <w:r w:rsidRPr="00FD05D1">
        <w:rPr>
          <w:noProof/>
        </w:rPr>
        <w:lastRenderedPageBreak/>
        <w:drawing>
          <wp:inline distT="0" distB="0" distL="0" distR="0" wp14:anchorId="1DFE293A" wp14:editId="454E38C1">
            <wp:extent cx="5971540" cy="33667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1540" cy="3366770"/>
                    </a:xfrm>
                    <a:prstGeom prst="rect">
                      <a:avLst/>
                    </a:prstGeom>
                  </pic:spPr>
                </pic:pic>
              </a:graphicData>
            </a:graphic>
          </wp:inline>
        </w:drawing>
      </w:r>
    </w:p>
    <w:p w14:paraId="1EC566A9" w14:textId="202F6744" w:rsidR="00FD05D1" w:rsidRPr="003A2175" w:rsidRDefault="00FD05D1" w:rsidP="009A315B">
      <w:pPr>
        <w:rPr>
          <w:rStyle w:val="Emphasis"/>
        </w:rPr>
      </w:pPr>
      <w:r w:rsidRPr="003A2175">
        <w:rPr>
          <w:rStyle w:val="Emphasis"/>
        </w:rPr>
        <w:t xml:space="preserve">The serial monitor of the Arduino ide after uploading the code. </w:t>
      </w:r>
    </w:p>
    <w:p w14:paraId="559961D6" w14:textId="38E9BE77" w:rsidR="00FD05D1" w:rsidRDefault="002A1A4C" w:rsidP="009A315B">
      <w:r>
        <w:t>After following the instructions on the interface and getting a good output we got this output:</w:t>
      </w:r>
    </w:p>
    <w:p w14:paraId="7A3CB07F" w14:textId="007D2AA9" w:rsidR="009F2E41" w:rsidRDefault="009F2E41" w:rsidP="009A315B">
      <w:r>
        <w:rPr>
          <w:noProof/>
        </w:rPr>
        <w:drawing>
          <wp:inline distT="0" distB="0" distL="0" distR="0" wp14:anchorId="0BEB44D3" wp14:editId="093B6B84">
            <wp:extent cx="5971540" cy="35826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1540" cy="3582670"/>
                    </a:xfrm>
                    <a:prstGeom prst="rect">
                      <a:avLst/>
                    </a:prstGeom>
                    <a:noFill/>
                    <a:ln>
                      <a:noFill/>
                    </a:ln>
                  </pic:spPr>
                </pic:pic>
              </a:graphicData>
            </a:graphic>
          </wp:inline>
        </w:drawing>
      </w:r>
    </w:p>
    <w:p w14:paraId="28019377" w14:textId="0D7798B7" w:rsidR="002A1A4C" w:rsidRDefault="009F14FD" w:rsidP="009A315B">
      <w:r>
        <w:t xml:space="preserve">After getting this output, we were </w:t>
      </w:r>
      <w:r w:rsidR="00045B40">
        <w:t>comfortable</w:t>
      </w:r>
      <w:r>
        <w:t xml:space="preserve"> with the</w:t>
      </w:r>
      <w:r w:rsidR="00D625F2">
        <w:t xml:space="preserve"> circuit we designed, so we started making the schematic and designing the PCB. </w:t>
      </w:r>
    </w:p>
    <w:p w14:paraId="32C59DD1" w14:textId="77777777" w:rsidR="003A2175" w:rsidRDefault="003A2175" w:rsidP="00AD34AB">
      <w:pPr>
        <w:spacing w:line="240" w:lineRule="auto"/>
        <w:rPr>
          <w:rFonts w:ascii="Century Schoolbook" w:eastAsia="Times New Roman" w:hAnsi="Century Schoolbook" w:cs="Times New Roman"/>
          <w:color w:val="000000"/>
          <w:u w:val="single"/>
        </w:rPr>
      </w:pPr>
    </w:p>
    <w:p w14:paraId="2FCBB0E8" w14:textId="2EEF70C2" w:rsidR="00AD34AB" w:rsidRPr="00AD34AB" w:rsidRDefault="00AD34AB" w:rsidP="00AD34AB">
      <w:pPr>
        <w:spacing w:line="240" w:lineRule="auto"/>
        <w:rPr>
          <w:rFonts w:ascii="Times New Roman" w:eastAsia="Times New Roman" w:hAnsi="Times New Roman" w:cs="Times New Roman"/>
          <w:sz w:val="24"/>
          <w:szCs w:val="24"/>
        </w:rPr>
      </w:pPr>
      <w:r w:rsidRPr="00AD34AB">
        <w:rPr>
          <w:rFonts w:ascii="Century Schoolbook" w:eastAsia="Times New Roman" w:hAnsi="Century Schoolbook" w:cs="Times New Roman"/>
          <w:color w:val="000000"/>
          <w:u w:val="single"/>
        </w:rPr>
        <w:lastRenderedPageBreak/>
        <w:t>Active Amplifier Circuit</w:t>
      </w:r>
    </w:p>
    <w:p w14:paraId="344E802F" w14:textId="1A0DC634" w:rsidR="00AD34AB" w:rsidRPr="00AD34AB" w:rsidRDefault="00AD34AB" w:rsidP="003A2175">
      <w:pPr>
        <w:ind w:firstLine="720"/>
        <w:rPr>
          <w:rFonts w:ascii="Times New Roman" w:hAnsi="Times New Roman"/>
          <w:sz w:val="24"/>
          <w:szCs w:val="24"/>
        </w:rPr>
      </w:pPr>
      <w:r w:rsidRPr="00AD34AB">
        <w:t>This seemed like a very straight forward circuit, but we probably spent the most time on this! We were able to eventually get the wave we wanted, but we ran into several problems first. The op amp would clip the voltage before it got to the +5V. So</w:t>
      </w:r>
      <w:r w:rsidR="00ED208E">
        <w:t>,</w:t>
      </w:r>
      <w:r w:rsidRPr="00AD34AB">
        <w:t xml:space="preserve"> it looked like we had a voltage from -5V to +4V clipped like +4V was the rail. We also had troubles getting the circuit to perfectly offset around 0 as well.</w:t>
      </w:r>
    </w:p>
    <w:p w14:paraId="429864FD" w14:textId="528BD2F1" w:rsidR="00AD34AB" w:rsidRPr="00AD34AB" w:rsidRDefault="00AD34AB" w:rsidP="003A2175">
      <w:pPr>
        <w:rPr>
          <w:rFonts w:ascii="Times New Roman" w:hAnsi="Times New Roman"/>
          <w:sz w:val="24"/>
          <w:szCs w:val="24"/>
        </w:rPr>
      </w:pPr>
      <w:r w:rsidRPr="00AD34AB">
        <w:t>After rebuilding the circuit numerous times and tweaking and replacing parts we saw what we wanted! From an input of 0.</w:t>
      </w:r>
      <w:r>
        <w:t>65</w:t>
      </w:r>
      <w:r w:rsidRPr="00AD34AB">
        <w:t xml:space="preserve">V peak and an offset of </w:t>
      </w:r>
      <w:r>
        <w:t>0</w:t>
      </w:r>
      <w:r w:rsidRPr="00AD34AB">
        <w:t>.</w:t>
      </w:r>
      <w:r>
        <w:t>5</w:t>
      </w:r>
      <w:r w:rsidRPr="00AD34AB">
        <w:t>V we were able to output a sine wave with a voltage of 5V peak with 0 offset using our active and passive RC filter! </w:t>
      </w:r>
    </w:p>
    <w:p w14:paraId="4E49BBB8" w14:textId="77777777" w:rsidR="00AD34AB" w:rsidRPr="009A315B" w:rsidRDefault="00AD34AB" w:rsidP="009A315B"/>
    <w:p w14:paraId="1FD0161F" w14:textId="7E494A48" w:rsidR="00A5274D" w:rsidRDefault="00206269" w:rsidP="00B50041">
      <w:pPr>
        <w:pStyle w:val="Heading1"/>
      </w:pPr>
      <w:bookmarkStart w:id="9" w:name="_Toc35543540"/>
      <w:r>
        <w:t>designing the PCB</w:t>
      </w:r>
      <w:r w:rsidR="00CF7108">
        <w:t xml:space="preserve"> (printed circuit board)</w:t>
      </w:r>
      <w:bookmarkEnd w:id="9"/>
    </w:p>
    <w:p w14:paraId="73F8D540" w14:textId="5B1390F2" w:rsidR="00B50041" w:rsidRDefault="00A70170" w:rsidP="003A2175">
      <w:pPr>
        <w:ind w:firstLine="720"/>
      </w:pPr>
      <w:r>
        <w:t xml:space="preserve">To start designing the schematic, we started off with express PCB </w:t>
      </w:r>
      <w:r w:rsidR="002527F4">
        <w:t xml:space="preserve">and the </w:t>
      </w:r>
      <w:r w:rsidR="005B330A">
        <w:t>two-designing</w:t>
      </w:r>
      <w:r w:rsidR="002527F4">
        <w:t xml:space="preserve"> software</w:t>
      </w:r>
      <w:r w:rsidR="00FB47EE">
        <w:t xml:space="preserve">, ExpressSCH to design the schematic and ExpressPCB to design the PCB. </w:t>
      </w:r>
      <w:r w:rsidR="00A507F3">
        <w:t xml:space="preserve">One trouble that we </w:t>
      </w:r>
      <w:r w:rsidR="00ED208E">
        <w:t xml:space="preserve">ran into was that the schematic software didn’t have a wide range of offline and online </w:t>
      </w:r>
      <w:r w:rsidR="002131BE">
        <w:t>library,</w:t>
      </w:r>
      <w:r w:rsidR="00ED208E">
        <w:t xml:space="preserve"> </w:t>
      </w:r>
      <w:r w:rsidR="009A5158">
        <w:t xml:space="preserve">so we had to often build our own </w:t>
      </w:r>
      <w:r w:rsidR="00D12F36">
        <w:t xml:space="preserve">components using shapes. This method worked for the schematic but wasn’t </w:t>
      </w:r>
      <w:r w:rsidR="002131BE">
        <w:t xml:space="preserve">accurate. </w:t>
      </w:r>
      <w:r w:rsidR="003206FF">
        <w:t>As you can see in the image below, the schematic had more hand build shapes rather than library components.</w:t>
      </w:r>
    </w:p>
    <w:p w14:paraId="145C0795" w14:textId="4A5E5B17" w:rsidR="003206FF" w:rsidRDefault="000D7111" w:rsidP="00B50041">
      <w:r>
        <w:rPr>
          <w:noProof/>
        </w:rPr>
        <w:drawing>
          <wp:inline distT="0" distB="0" distL="0" distR="0" wp14:anchorId="46556620" wp14:editId="35CB112A">
            <wp:extent cx="5971540" cy="37318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1540" cy="3731895"/>
                    </a:xfrm>
                    <a:prstGeom prst="rect">
                      <a:avLst/>
                    </a:prstGeom>
                    <a:noFill/>
                    <a:ln>
                      <a:noFill/>
                    </a:ln>
                  </pic:spPr>
                </pic:pic>
              </a:graphicData>
            </a:graphic>
          </wp:inline>
        </w:drawing>
      </w:r>
    </w:p>
    <w:p w14:paraId="20D94B3D" w14:textId="021AB636" w:rsidR="000D7111" w:rsidRPr="003A2175" w:rsidRDefault="000D7111" w:rsidP="00B50041">
      <w:pPr>
        <w:rPr>
          <w:rStyle w:val="Emphasis"/>
        </w:rPr>
      </w:pPr>
      <w:r w:rsidRPr="003A2175">
        <w:rPr>
          <w:rStyle w:val="Emphasis"/>
        </w:rPr>
        <w:t xml:space="preserve">Our schematic </w:t>
      </w:r>
      <w:r w:rsidR="002717D6" w:rsidRPr="003A2175">
        <w:rPr>
          <w:rStyle w:val="Emphasis"/>
        </w:rPr>
        <w:t>made using ExpressSch.</w:t>
      </w:r>
    </w:p>
    <w:p w14:paraId="55CCE4D2" w14:textId="4CBD6ABD" w:rsidR="002717D6" w:rsidRDefault="00F94646" w:rsidP="00B50041">
      <w:r>
        <w:lastRenderedPageBreak/>
        <w:t xml:space="preserve">Also, ExpressPCB offered PCBs’ at a very expensive </w:t>
      </w:r>
      <w:r w:rsidR="00045B40">
        <w:t>rate (</w:t>
      </w:r>
      <w:r w:rsidR="001466FF">
        <w:t xml:space="preserve">ExpressPCB), so we chose </w:t>
      </w:r>
      <w:r w:rsidR="00CA63B1">
        <w:t>JLCPCB and its online schematic and pcb designing software easyEDA.com</w:t>
      </w:r>
      <w:r w:rsidR="008F2668">
        <w:t xml:space="preserve"> to design our schematic. Our schematic looked like this:</w:t>
      </w:r>
    </w:p>
    <w:p w14:paraId="22C537B9" w14:textId="54FDD34E" w:rsidR="00936E04" w:rsidRDefault="00936E04" w:rsidP="00B50041">
      <w:r w:rsidRPr="00936E04">
        <w:rPr>
          <w:noProof/>
        </w:rPr>
        <w:drawing>
          <wp:inline distT="0" distB="0" distL="0" distR="0" wp14:anchorId="68BA9F6D" wp14:editId="43775B7E">
            <wp:extent cx="5971540" cy="34359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1540" cy="3435985"/>
                    </a:xfrm>
                    <a:prstGeom prst="rect">
                      <a:avLst/>
                    </a:prstGeom>
                  </pic:spPr>
                </pic:pic>
              </a:graphicData>
            </a:graphic>
          </wp:inline>
        </w:drawing>
      </w:r>
    </w:p>
    <w:p w14:paraId="28A02BB5" w14:textId="2A2E7B95" w:rsidR="00936E04" w:rsidRDefault="00936E04" w:rsidP="00B50041">
      <w:r>
        <w:t xml:space="preserve">One good thing about easyEDA is that it allows us to export the schematic into a PCB and autotrace the traces on the PCB. </w:t>
      </w:r>
      <w:r w:rsidR="00045B40">
        <w:t>So,</w:t>
      </w:r>
      <w:r>
        <w:t xml:space="preserve"> using the feature, we </w:t>
      </w:r>
      <w:r w:rsidR="00BA5354">
        <w:t>made our PCB.</w:t>
      </w:r>
    </w:p>
    <w:p w14:paraId="6679ACB6" w14:textId="6C889589" w:rsidR="00CA3541" w:rsidRDefault="00045B40" w:rsidP="00B50041">
      <w:r w:rsidRPr="00045B40">
        <w:rPr>
          <w:noProof/>
        </w:rPr>
        <w:lastRenderedPageBreak/>
        <w:drawing>
          <wp:inline distT="0" distB="0" distL="0" distR="0" wp14:anchorId="47E3E128" wp14:editId="0C41887C">
            <wp:extent cx="5397777" cy="44579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7777" cy="4457929"/>
                    </a:xfrm>
                    <a:prstGeom prst="rect">
                      <a:avLst/>
                    </a:prstGeom>
                  </pic:spPr>
                </pic:pic>
              </a:graphicData>
            </a:graphic>
          </wp:inline>
        </w:drawing>
      </w:r>
    </w:p>
    <w:p w14:paraId="4EDDABAB" w14:textId="0BF3ECDD" w:rsidR="00CA3541" w:rsidRDefault="00DA2096" w:rsidP="003A2175">
      <w:pPr>
        <w:ind w:firstLine="720"/>
      </w:pPr>
      <w:r>
        <w:t xml:space="preserve">After getting the schematic and PCB, we </w:t>
      </w:r>
      <w:r w:rsidR="006437CB">
        <w:t xml:space="preserve">asked </w:t>
      </w:r>
      <w:r w:rsidR="003727FE">
        <w:t>Mohmmadreza Esmae</w:t>
      </w:r>
      <w:r w:rsidR="0032265E">
        <w:t xml:space="preserve">illou and Yahya Farah </w:t>
      </w:r>
      <w:r w:rsidR="00645BF3">
        <w:t xml:space="preserve">to have a design review session so we could confirm if our design is correct. </w:t>
      </w:r>
      <w:r w:rsidR="00900C4A">
        <w:t>After we had a design review and after making the viable changes recommended by the group, we ordered the PCB from JLCPCB in China</w:t>
      </w:r>
      <w:r w:rsidR="007177B9">
        <w:t xml:space="preserve">. It arrived after </w:t>
      </w:r>
      <w:r w:rsidR="00657C71">
        <w:t xml:space="preserve">a week. </w:t>
      </w:r>
    </w:p>
    <w:p w14:paraId="47C9DAD8" w14:textId="77777777" w:rsidR="006D0AF2" w:rsidRDefault="006D0AF2">
      <w:pPr>
        <w:rPr>
          <w:caps/>
          <w:color w:val="FFFFFF" w:themeColor="background1"/>
          <w:spacing w:val="15"/>
          <w:sz w:val="22"/>
          <w:szCs w:val="22"/>
        </w:rPr>
      </w:pPr>
      <w:r>
        <w:br w:type="page"/>
      </w:r>
    </w:p>
    <w:p w14:paraId="77EACF98" w14:textId="1383F139" w:rsidR="0038214E" w:rsidRDefault="0038214E" w:rsidP="0038214E">
      <w:pPr>
        <w:pStyle w:val="Heading1"/>
      </w:pPr>
      <w:bookmarkStart w:id="10" w:name="_Toc35543541"/>
      <w:r>
        <w:lastRenderedPageBreak/>
        <w:t xml:space="preserve">Assembly of the </w:t>
      </w:r>
      <w:r w:rsidR="00D45078">
        <w:t>PCB</w:t>
      </w:r>
      <w:bookmarkEnd w:id="10"/>
    </w:p>
    <w:p w14:paraId="44250196" w14:textId="468265B0" w:rsidR="00A44A44" w:rsidRDefault="00657C71" w:rsidP="00D45078">
      <w:r>
        <w:t>After we got the pcb, which looked like this:</w:t>
      </w:r>
      <w:r w:rsidR="00A44A44">
        <w:rPr>
          <w:noProof/>
        </w:rPr>
        <w:drawing>
          <wp:inline distT="0" distB="0" distL="0" distR="0" wp14:anchorId="15929265" wp14:editId="57E68AD3">
            <wp:extent cx="5971540" cy="4940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71540" cy="4940300"/>
                    </a:xfrm>
                    <a:prstGeom prst="rect">
                      <a:avLst/>
                    </a:prstGeom>
                    <a:noFill/>
                    <a:ln>
                      <a:noFill/>
                    </a:ln>
                  </pic:spPr>
                </pic:pic>
              </a:graphicData>
            </a:graphic>
          </wp:inline>
        </w:drawing>
      </w:r>
    </w:p>
    <w:p w14:paraId="32CEFDC3" w14:textId="196F19D5" w:rsidR="0046379A" w:rsidRPr="003A2175" w:rsidRDefault="0046379A" w:rsidP="00D45078">
      <w:pPr>
        <w:rPr>
          <w:rStyle w:val="Emphasis"/>
        </w:rPr>
      </w:pPr>
      <w:r w:rsidRPr="003A2175">
        <w:rPr>
          <w:rStyle w:val="Emphasis"/>
        </w:rPr>
        <w:t>The front view of the 2-layer PCB</w:t>
      </w:r>
    </w:p>
    <w:p w14:paraId="4021B7BD" w14:textId="264D0D27" w:rsidR="0046379A" w:rsidRDefault="0046379A" w:rsidP="00D45078">
      <w:r>
        <w:rPr>
          <w:noProof/>
        </w:rPr>
        <w:lastRenderedPageBreak/>
        <w:drawing>
          <wp:inline distT="0" distB="0" distL="0" distR="0" wp14:anchorId="34D71B60" wp14:editId="2D622909">
            <wp:extent cx="5971540" cy="48799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71540" cy="4879975"/>
                    </a:xfrm>
                    <a:prstGeom prst="rect">
                      <a:avLst/>
                    </a:prstGeom>
                    <a:noFill/>
                    <a:ln>
                      <a:noFill/>
                    </a:ln>
                  </pic:spPr>
                </pic:pic>
              </a:graphicData>
            </a:graphic>
          </wp:inline>
        </w:drawing>
      </w:r>
    </w:p>
    <w:p w14:paraId="74FE5041" w14:textId="25DD60B8" w:rsidR="0046379A" w:rsidRPr="003A2175" w:rsidRDefault="0046379A" w:rsidP="00D45078">
      <w:pPr>
        <w:rPr>
          <w:rStyle w:val="Emphasis"/>
        </w:rPr>
      </w:pPr>
      <w:r w:rsidRPr="003A2175">
        <w:rPr>
          <w:rStyle w:val="Emphasis"/>
        </w:rPr>
        <w:t>The back side of the 2-layer PCB</w:t>
      </w:r>
    </w:p>
    <w:p w14:paraId="38D43AED" w14:textId="16D833EA" w:rsidR="006D0AF2" w:rsidRDefault="006D0AF2" w:rsidP="00D45078">
      <w:r>
        <w:t xml:space="preserve">After we got the pcb and checked for quality, which it passed, we </w:t>
      </w:r>
      <w:r w:rsidR="00DC7FDE">
        <w:t>referred to the schematic to see what component goes in which</w:t>
      </w:r>
      <w:r w:rsidR="00BD2E5B">
        <w:t xml:space="preserve"> slot, after completing the matching we </w:t>
      </w:r>
      <w:r w:rsidR="00B352DD">
        <w:t xml:space="preserve">got </w:t>
      </w:r>
      <w:r w:rsidR="009B2FBA">
        <w:t xml:space="preserve">most of the PCB ready for the use, but we couldn’t solder parts or have other parts because of Covid-19 and </w:t>
      </w:r>
      <w:r w:rsidR="003B44DD">
        <w:t xml:space="preserve">the cancellation of </w:t>
      </w:r>
      <w:r w:rsidR="00A00075">
        <w:t>college</w:t>
      </w:r>
      <w:r w:rsidR="00C01D7F">
        <w:t xml:space="preserve">. </w:t>
      </w:r>
    </w:p>
    <w:p w14:paraId="7F4C4F4E" w14:textId="3E0F7474" w:rsidR="00173093" w:rsidRDefault="00516924" w:rsidP="00D45078">
      <w:r>
        <w:rPr>
          <w:noProof/>
        </w:rPr>
        <w:lastRenderedPageBreak/>
        <w:drawing>
          <wp:inline distT="0" distB="0" distL="0" distR="0" wp14:anchorId="387D860D" wp14:editId="289167C1">
            <wp:extent cx="5971540" cy="55429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71540" cy="5542915"/>
                    </a:xfrm>
                    <a:prstGeom prst="rect">
                      <a:avLst/>
                    </a:prstGeom>
                    <a:noFill/>
                    <a:ln>
                      <a:noFill/>
                    </a:ln>
                  </pic:spPr>
                </pic:pic>
              </a:graphicData>
            </a:graphic>
          </wp:inline>
        </w:drawing>
      </w:r>
    </w:p>
    <w:p w14:paraId="3945A207" w14:textId="6715E26C" w:rsidR="00354913" w:rsidRPr="003A2175" w:rsidRDefault="00354913" w:rsidP="00D45078">
      <w:pPr>
        <w:rPr>
          <w:rStyle w:val="Emphasis"/>
        </w:rPr>
      </w:pPr>
      <w:r w:rsidRPr="003A2175">
        <w:rPr>
          <w:rStyle w:val="Emphasis"/>
        </w:rPr>
        <w:t xml:space="preserve">This is </w:t>
      </w:r>
      <w:r w:rsidR="005D7C1C" w:rsidRPr="003A2175">
        <w:rPr>
          <w:rStyle w:val="Emphasis"/>
        </w:rPr>
        <w:t xml:space="preserve">our final </w:t>
      </w:r>
      <w:r w:rsidR="002E657D" w:rsidRPr="003A2175">
        <w:rPr>
          <w:rStyle w:val="Emphasis"/>
        </w:rPr>
        <w:t xml:space="preserve">assembled </w:t>
      </w:r>
      <w:r w:rsidR="00AD24C7" w:rsidRPr="003A2175">
        <w:rPr>
          <w:rStyle w:val="Emphasis"/>
        </w:rPr>
        <w:t xml:space="preserve">PCB. </w:t>
      </w:r>
    </w:p>
    <w:p w14:paraId="4D9C3847" w14:textId="6BFFD2C0" w:rsidR="001F433B" w:rsidRDefault="001F433B" w:rsidP="003A2175">
      <w:pPr>
        <w:ind w:firstLine="720"/>
      </w:pPr>
      <w:r>
        <w:t>We couldn’t connect ou</w:t>
      </w:r>
      <w:r w:rsidR="006953DC">
        <w:t xml:space="preserve">r potentiometer because the hole size was </w:t>
      </w:r>
      <w:r w:rsidR="00485D62">
        <w:t xml:space="preserve">wrong, and it didn’t fit. C6, C5, and C1 capacitors could be </w:t>
      </w:r>
      <w:r w:rsidR="002C6675">
        <w:t xml:space="preserve">placed because it required soldering which we couldn’t do because of college closure. </w:t>
      </w:r>
      <w:r w:rsidR="00A57775">
        <w:t xml:space="preserve">We had ordered BNC holders and </w:t>
      </w:r>
      <w:r w:rsidR="00EA3BF1">
        <w:t xml:space="preserve">a connector for the power </w:t>
      </w:r>
      <w:r w:rsidR="007B3928">
        <w:t>supply,</w:t>
      </w:r>
      <w:r w:rsidR="00EA3BF1">
        <w:t xml:space="preserve"> but we cancelled the order because of shipment delay and Covid-19. </w:t>
      </w:r>
    </w:p>
    <w:p w14:paraId="59109924" w14:textId="77777777" w:rsidR="002E22C2" w:rsidRDefault="002E22C2">
      <w:pPr>
        <w:rPr>
          <w:caps/>
          <w:color w:val="FFFFFF" w:themeColor="background1"/>
          <w:spacing w:val="15"/>
          <w:sz w:val="22"/>
          <w:szCs w:val="22"/>
        </w:rPr>
      </w:pPr>
      <w:r>
        <w:br w:type="page"/>
      </w:r>
    </w:p>
    <w:p w14:paraId="5044FA4C" w14:textId="2B28D8C4" w:rsidR="00722396" w:rsidRDefault="00722396" w:rsidP="00722396">
      <w:pPr>
        <w:pStyle w:val="Heading1"/>
      </w:pPr>
      <w:bookmarkStart w:id="11" w:name="_Toc35543542"/>
      <w:r>
        <w:lastRenderedPageBreak/>
        <w:t>AD9833 code</w:t>
      </w:r>
      <w:bookmarkEnd w:id="11"/>
    </w:p>
    <w:p w14:paraId="34BAB5D8" w14:textId="1270C677" w:rsidR="00722396" w:rsidRDefault="00722396" w:rsidP="00722396">
      <w:r w:rsidRPr="00722396">
        <w:drawing>
          <wp:inline distT="0" distB="0" distL="0" distR="0" wp14:anchorId="25405CB1" wp14:editId="3130AC26">
            <wp:extent cx="3168813" cy="47627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68813" cy="4762745"/>
                    </a:xfrm>
                    <a:prstGeom prst="rect">
                      <a:avLst/>
                    </a:prstGeom>
                  </pic:spPr>
                </pic:pic>
              </a:graphicData>
            </a:graphic>
          </wp:inline>
        </w:drawing>
      </w:r>
    </w:p>
    <w:p w14:paraId="0B7A8A6A" w14:textId="318CD4CC" w:rsidR="00B52397" w:rsidRDefault="00B52397" w:rsidP="00722396">
      <w:r w:rsidRPr="00B52397">
        <w:lastRenderedPageBreak/>
        <w:drawing>
          <wp:inline distT="0" distB="0" distL="0" distR="0" wp14:anchorId="2A779400" wp14:editId="311F1C2B">
            <wp:extent cx="2927349" cy="3784922"/>
            <wp:effectExtent l="0" t="0" r="698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30037" cy="3788397"/>
                    </a:xfrm>
                    <a:prstGeom prst="rect">
                      <a:avLst/>
                    </a:prstGeom>
                  </pic:spPr>
                </pic:pic>
              </a:graphicData>
            </a:graphic>
          </wp:inline>
        </w:drawing>
      </w:r>
    </w:p>
    <w:p w14:paraId="02CC6337" w14:textId="001CF2B3" w:rsidR="008A2376" w:rsidRDefault="008A2376" w:rsidP="00722396">
      <w:r w:rsidRPr="008A2376">
        <w:drawing>
          <wp:inline distT="0" distB="0" distL="0" distR="0" wp14:anchorId="230BD10F" wp14:editId="045F5AED">
            <wp:extent cx="3619500" cy="4132162"/>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22650" cy="4135758"/>
                    </a:xfrm>
                    <a:prstGeom prst="rect">
                      <a:avLst/>
                    </a:prstGeom>
                  </pic:spPr>
                </pic:pic>
              </a:graphicData>
            </a:graphic>
          </wp:inline>
        </w:drawing>
      </w:r>
    </w:p>
    <w:p w14:paraId="71977DD6" w14:textId="68446BF5" w:rsidR="00E8635C" w:rsidRDefault="008A54B1" w:rsidP="00722396">
      <w:r w:rsidRPr="008A54B1">
        <w:lastRenderedPageBreak/>
        <w:drawing>
          <wp:inline distT="0" distB="0" distL="0" distR="0" wp14:anchorId="6BCB77A4" wp14:editId="0208CF90">
            <wp:extent cx="2588055" cy="3414532"/>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92193" cy="3419991"/>
                    </a:xfrm>
                    <a:prstGeom prst="rect">
                      <a:avLst/>
                    </a:prstGeom>
                  </pic:spPr>
                </pic:pic>
              </a:graphicData>
            </a:graphic>
          </wp:inline>
        </w:drawing>
      </w:r>
    </w:p>
    <w:p w14:paraId="23EE83A0" w14:textId="5446F285" w:rsidR="009941CC" w:rsidRDefault="009941CC" w:rsidP="00722396">
      <w:r w:rsidRPr="009941CC">
        <w:drawing>
          <wp:inline distT="0" distB="0" distL="0" distR="0" wp14:anchorId="2ACCFC0E" wp14:editId="14EE6155">
            <wp:extent cx="2933851" cy="454048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33851" cy="4540483"/>
                    </a:xfrm>
                    <a:prstGeom prst="rect">
                      <a:avLst/>
                    </a:prstGeom>
                  </pic:spPr>
                </pic:pic>
              </a:graphicData>
            </a:graphic>
          </wp:inline>
        </w:drawing>
      </w:r>
    </w:p>
    <w:p w14:paraId="40D2B574" w14:textId="270F8581" w:rsidR="00EA0AE6" w:rsidRDefault="00EA0AE6" w:rsidP="00722396">
      <w:r w:rsidRPr="00EA0AE6">
        <w:lastRenderedPageBreak/>
        <w:drawing>
          <wp:inline distT="0" distB="0" distL="0" distR="0" wp14:anchorId="7A6B57F7" wp14:editId="031A8EFA">
            <wp:extent cx="3251367" cy="2254366"/>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51367" cy="2254366"/>
                    </a:xfrm>
                    <a:prstGeom prst="rect">
                      <a:avLst/>
                    </a:prstGeom>
                  </pic:spPr>
                </pic:pic>
              </a:graphicData>
            </a:graphic>
          </wp:inline>
        </w:drawing>
      </w:r>
    </w:p>
    <w:p w14:paraId="19817691" w14:textId="6506F16D" w:rsidR="00C14655" w:rsidRDefault="00DC6607" w:rsidP="00722396">
      <w:pPr>
        <w:rPr>
          <w:rStyle w:val="Emphasis"/>
        </w:rPr>
      </w:pPr>
      <w:r w:rsidRPr="00D46257">
        <w:rPr>
          <w:rStyle w:val="Emphasis"/>
        </w:rPr>
        <w:t xml:space="preserve">This is our modified code from </w:t>
      </w:r>
      <w:r w:rsidR="00AD5BA1" w:rsidRPr="00D46257">
        <w:rPr>
          <w:rStyle w:val="Emphasis"/>
        </w:rPr>
        <w:t xml:space="preserve">the AD9833 code </w:t>
      </w:r>
      <w:r w:rsidR="00B94F09" w:rsidRPr="00D46257">
        <w:rPr>
          <w:rStyle w:val="Emphasis"/>
        </w:rPr>
        <w:t>by MajicDesigns.</w:t>
      </w:r>
    </w:p>
    <w:p w14:paraId="5668C25B" w14:textId="7E755804" w:rsidR="00D46257" w:rsidRPr="00E1263A" w:rsidRDefault="00E1263A" w:rsidP="00E1263A">
      <w:pPr>
        <w:rPr>
          <w:rStyle w:val="IntenseEmphasis"/>
        </w:rPr>
      </w:pPr>
      <w:r>
        <w:t>W</w:t>
      </w:r>
      <w:r w:rsidRPr="00E149D6">
        <w:t>e</w:t>
      </w:r>
      <w:r>
        <w:t xml:space="preserve"> had to use the code by MajicDesigns because we didn’t know how </w:t>
      </w:r>
      <w:r w:rsidR="00E67120">
        <w:t>the AD9833 is programmed and we didn’t have enough time to get the hang of it. The code compiles properly but we had no means to test if it worked the way we wanted it to work.</w:t>
      </w:r>
    </w:p>
    <w:p w14:paraId="01E87C96" w14:textId="3A4E067D" w:rsidR="00E149D6" w:rsidRDefault="00E149D6" w:rsidP="00E149D6">
      <w:pPr>
        <w:pStyle w:val="Heading1"/>
      </w:pPr>
      <w:bookmarkStart w:id="12" w:name="_Toc35543543"/>
      <w:r>
        <w:t>Conclusion</w:t>
      </w:r>
      <w:bookmarkEnd w:id="12"/>
    </w:p>
    <w:p w14:paraId="6D2BB5B5" w14:textId="57EB7D19" w:rsidR="00E149D6" w:rsidRPr="00E149D6" w:rsidRDefault="00E149D6" w:rsidP="003A2175">
      <w:pPr>
        <w:ind w:firstLine="720"/>
        <w:rPr>
          <w:rFonts w:ascii="Times New Roman" w:hAnsi="Times New Roman"/>
          <w:sz w:val="24"/>
          <w:szCs w:val="24"/>
        </w:rPr>
      </w:pPr>
      <w:r w:rsidRPr="00E149D6">
        <w:t xml:space="preserve">In conclusion, we thought this was a great EE project! We had to use a lot of our previous EE classes and learned how to build a PCB from scratch. Troubleshooting was a bit of a </w:t>
      </w:r>
      <w:r w:rsidR="00601C8D" w:rsidRPr="00E149D6">
        <w:t>pain but</w:t>
      </w:r>
      <w:r w:rsidRPr="00E149D6">
        <w:t xml:space="preserve"> was still a great learning experience. We wish the Coronavirus didn’t hit so we could’ve soldered all our components together and got a working demo together! </w:t>
      </w:r>
    </w:p>
    <w:p w14:paraId="40E6E41A" w14:textId="77777777" w:rsidR="00E149D6" w:rsidRPr="00E149D6" w:rsidRDefault="00E149D6" w:rsidP="003A2175">
      <w:pPr>
        <w:ind w:firstLine="720"/>
        <w:rPr>
          <w:rFonts w:ascii="Times New Roman" w:hAnsi="Times New Roman"/>
          <w:sz w:val="24"/>
          <w:szCs w:val="24"/>
        </w:rPr>
      </w:pPr>
      <w:r w:rsidRPr="00E149D6">
        <w:t>We think we could’ve gotten the whole thing to work if we could’ve gone to the school. The code was the most difficult part for us. We ran into issues and never resolved them, but we got close. The code we wrote and worked with is below in the appendices. </w:t>
      </w:r>
    </w:p>
    <w:p w14:paraId="74C9A351" w14:textId="77777777" w:rsidR="00E149D6" w:rsidRPr="00E149D6" w:rsidRDefault="00E149D6" w:rsidP="00384D94">
      <w:pPr>
        <w:rPr>
          <w:rFonts w:ascii="Times New Roman" w:hAnsi="Times New Roman"/>
          <w:sz w:val="24"/>
          <w:szCs w:val="24"/>
        </w:rPr>
      </w:pPr>
      <w:r w:rsidRPr="00E149D6">
        <w:t>We got essentially everything else to work individually on the breadboard. We ordered all the parts and had them come in just in time for the school to close. </w:t>
      </w:r>
    </w:p>
    <w:p w14:paraId="768B4D83" w14:textId="77777777" w:rsidR="00E149D6" w:rsidRPr="00E149D6" w:rsidRDefault="00E149D6" w:rsidP="00384D94">
      <w:pPr>
        <w:pStyle w:val="Heading2"/>
        <w:rPr>
          <w:rFonts w:ascii="Times New Roman" w:hAnsi="Times New Roman"/>
          <w:sz w:val="24"/>
          <w:szCs w:val="24"/>
        </w:rPr>
      </w:pPr>
      <w:bookmarkStart w:id="13" w:name="_Toc35543544"/>
      <w:r w:rsidRPr="00E149D6">
        <w:t>Thoughts</w:t>
      </w:r>
      <w:bookmarkEnd w:id="13"/>
    </w:p>
    <w:p w14:paraId="59299ACA" w14:textId="0BF9131C" w:rsidR="00E149D6" w:rsidRPr="00E149D6" w:rsidRDefault="00E149D6" w:rsidP="007E19F5">
      <w:pPr>
        <w:ind w:firstLine="720"/>
        <w:rPr>
          <w:rFonts w:ascii="Times New Roman" w:hAnsi="Times New Roman"/>
          <w:sz w:val="24"/>
          <w:szCs w:val="24"/>
        </w:rPr>
      </w:pPr>
      <w:r w:rsidRPr="00E149D6">
        <w:t xml:space="preserve">If we had to do it all over </w:t>
      </w:r>
      <w:r w:rsidR="00601C8D" w:rsidRPr="00E149D6">
        <w:t>again,</w:t>
      </w:r>
      <w:r w:rsidRPr="00E149D6">
        <w:t xml:space="preserve"> I think we would’ve used op amps. We used op amps in our </w:t>
      </w:r>
      <w:r w:rsidR="007E19F5">
        <w:t xml:space="preserve">B EE </w:t>
      </w:r>
      <w:r w:rsidRPr="00E149D6">
        <w:t>433 electronic circuit design class to build a sine wave that operated at 10KHz. It wasn’t too bad. Then from there making a triangle wave and square wave wouldn’t have been too bad. Then we just would have to add rotary encoders and call it good. </w:t>
      </w:r>
    </w:p>
    <w:p w14:paraId="5E5BB9A8" w14:textId="77777777" w:rsidR="00E149D6" w:rsidRPr="00E149D6" w:rsidRDefault="00E149D6" w:rsidP="00E149D6"/>
    <w:p w14:paraId="2C172F04" w14:textId="77777777" w:rsidR="00CF1AF8" w:rsidRDefault="00CF1AF8">
      <w:pPr>
        <w:rPr>
          <w:caps/>
          <w:color w:val="FFFFFF" w:themeColor="background1"/>
          <w:spacing w:val="15"/>
          <w:sz w:val="22"/>
          <w:szCs w:val="22"/>
        </w:rPr>
      </w:pPr>
      <w:r>
        <w:br w:type="page"/>
      </w:r>
    </w:p>
    <w:p w14:paraId="6FA84D90" w14:textId="288C5EA2" w:rsidR="0038214E" w:rsidRPr="0038214E" w:rsidRDefault="00B50041" w:rsidP="007B3928">
      <w:pPr>
        <w:pStyle w:val="Heading1"/>
      </w:pPr>
      <w:bookmarkStart w:id="14" w:name="_Toc35543545"/>
      <w:r>
        <w:lastRenderedPageBreak/>
        <w:t>Errors</w:t>
      </w:r>
      <w:bookmarkEnd w:id="14"/>
      <w:r>
        <w:t xml:space="preserve"> </w:t>
      </w:r>
    </w:p>
    <w:p w14:paraId="522E2AFA" w14:textId="32B4099C" w:rsidR="00B50041" w:rsidRPr="00B50041" w:rsidRDefault="00B64F14" w:rsidP="00B50041">
      <w:r>
        <w:t xml:space="preserve">Whilst testing our circuit </w:t>
      </w:r>
      <w:r w:rsidR="00A81C95">
        <w:t xml:space="preserve">we ran into some issues with the AD9833 module </w:t>
      </w:r>
      <w:r w:rsidR="00366A2F">
        <w:t xml:space="preserve">but Will Phang from our class B EE 425 </w:t>
      </w:r>
      <w:r w:rsidR="009658BD">
        <w:t xml:space="preserve">willingly helped us out thoroughly </w:t>
      </w:r>
      <w:r w:rsidR="00FA1AE5">
        <w:t xml:space="preserve">in a very altruistic way. </w:t>
      </w:r>
      <w:r w:rsidR="0098786A">
        <w:t xml:space="preserve">At </w:t>
      </w:r>
      <w:r w:rsidR="00C965F2">
        <w:t>first,</w:t>
      </w:r>
      <w:r w:rsidR="0098786A">
        <w:t xml:space="preserve"> we tried to us</w:t>
      </w:r>
      <w:r w:rsidR="00924485">
        <w:t>e a NE5532 opamp</w:t>
      </w:r>
      <w:r w:rsidR="004F22C5">
        <w:t>,</w:t>
      </w:r>
      <w:r w:rsidR="00924485">
        <w:t xml:space="preserve"> but it fried </w:t>
      </w:r>
      <w:r w:rsidR="00FC38E7">
        <w:t xml:space="preserve">in the testing stage </w:t>
      </w:r>
      <w:r w:rsidR="009768CC">
        <w:t xml:space="preserve">and the lab ran out of the NE5532 </w:t>
      </w:r>
      <w:r w:rsidR="00256AD9">
        <w:t>opamps,</w:t>
      </w:r>
      <w:r w:rsidR="009768CC">
        <w:t xml:space="preserve"> so we moved to NE5534 and it worked out for us. </w:t>
      </w:r>
      <w:r w:rsidR="0035670A">
        <w:t xml:space="preserve">The biggest </w:t>
      </w:r>
      <w:r w:rsidR="00E70008">
        <w:t xml:space="preserve">issue we faced </w:t>
      </w:r>
      <w:r w:rsidR="00007151">
        <w:t xml:space="preserve">in the pcb assembly </w:t>
      </w:r>
      <w:r w:rsidR="004F22C5">
        <w:t xml:space="preserve">was that we got a smaller hole size for the </w:t>
      </w:r>
      <w:r w:rsidR="00A571CF">
        <w:t xml:space="preserve">pcb and our potentiometer </w:t>
      </w:r>
      <w:r w:rsidR="00B92AFA">
        <w:t xml:space="preserve">was of a bigger size. </w:t>
      </w:r>
      <w:r w:rsidR="00BD7DCC">
        <w:t xml:space="preserve">We would have used jumper wires to </w:t>
      </w:r>
      <w:r w:rsidR="008B4820">
        <w:t xml:space="preserve">use the </w:t>
      </w:r>
      <w:r w:rsidR="009B69A1">
        <w:t xml:space="preserve">potentiometer </w:t>
      </w:r>
      <w:r w:rsidR="00A00D1D">
        <w:t xml:space="preserve">hot glued to the chassis. </w:t>
      </w:r>
    </w:p>
    <w:p w14:paraId="7E32AAE6" w14:textId="77777777" w:rsidR="005B330A" w:rsidRDefault="005B330A">
      <w:pPr>
        <w:rPr>
          <w:caps/>
          <w:color w:val="FFFFFF" w:themeColor="background1"/>
          <w:spacing w:val="15"/>
          <w:sz w:val="24"/>
          <w:szCs w:val="24"/>
        </w:rPr>
      </w:pPr>
      <w:r>
        <w:rPr>
          <w:sz w:val="24"/>
          <w:szCs w:val="24"/>
        </w:rPr>
        <w:br w:type="page"/>
      </w:r>
    </w:p>
    <w:p w14:paraId="4E7FD01E" w14:textId="3B13B5CF" w:rsidR="00044D3B" w:rsidRPr="001D5985" w:rsidRDefault="00044D3B" w:rsidP="00044D3B">
      <w:pPr>
        <w:pStyle w:val="Heading1"/>
        <w:rPr>
          <w:sz w:val="24"/>
          <w:szCs w:val="24"/>
        </w:rPr>
      </w:pPr>
      <w:bookmarkStart w:id="15" w:name="_Toc35543546"/>
      <w:r w:rsidRPr="001D5985">
        <w:rPr>
          <w:sz w:val="24"/>
          <w:szCs w:val="24"/>
        </w:rPr>
        <w:lastRenderedPageBreak/>
        <w:t>Bibliography</w:t>
      </w:r>
      <w:bookmarkEnd w:id="15"/>
    </w:p>
    <w:p w14:paraId="08E36410" w14:textId="77777777" w:rsidR="002637E9" w:rsidRDefault="002637E9" w:rsidP="006415E6">
      <w:pPr>
        <w:ind w:left="720" w:hanging="720"/>
        <w:contextualSpacing/>
        <w:rPr>
          <w:color w:val="323232"/>
          <w:shd w:val="clear" w:color="auto" w:fill="FFFFFF"/>
        </w:rPr>
      </w:pPr>
    </w:p>
    <w:p w14:paraId="168277DB" w14:textId="77777777" w:rsidR="002637E9" w:rsidRDefault="002637E9" w:rsidP="002637E9">
      <w:pPr>
        <w:ind w:left="720" w:hanging="720"/>
      </w:pPr>
      <w:r>
        <w:rPr>
          <w:shd w:val="clear" w:color="auto" w:fill="FFFFFF"/>
        </w:rPr>
        <w:t>“AD9833.” </w:t>
      </w:r>
      <w:r>
        <w:rPr>
          <w:i/>
          <w:iCs/>
        </w:rPr>
        <w:t>AD9833 Datasheet and Product Info | Analog Devices</w:t>
      </w:r>
      <w:r>
        <w:rPr>
          <w:shd w:val="clear" w:color="auto" w:fill="FFFFFF"/>
        </w:rPr>
        <w:t xml:space="preserve">, </w:t>
      </w:r>
      <w:hyperlink r:id="rId45" w:anchor="product-overview" w:history="1">
        <w:r>
          <w:rPr>
            <w:rStyle w:val="Hyperlink"/>
            <w:rFonts w:ascii="Century Schoolbook" w:hAnsi="Century Schoolbook"/>
            <w:color w:val="6B9F25"/>
            <w:sz w:val="22"/>
            <w:szCs w:val="22"/>
            <w:shd w:val="clear" w:color="auto" w:fill="FFFFFF"/>
          </w:rPr>
          <w:t>www.analog.com/en/products/ad9833.html#product-overview</w:t>
        </w:r>
      </w:hyperlink>
      <w:r>
        <w:rPr>
          <w:shd w:val="clear" w:color="auto" w:fill="FFFFFF"/>
        </w:rPr>
        <w:t xml:space="preserve">. </w:t>
      </w:r>
      <w:r>
        <w:t>Date accessed 3/19/20</w:t>
      </w:r>
    </w:p>
    <w:p w14:paraId="263CCF52" w14:textId="77777777" w:rsidR="002637E9" w:rsidRDefault="002637E9" w:rsidP="002637E9">
      <w:pPr>
        <w:ind w:left="720" w:hanging="720"/>
      </w:pPr>
      <w:r>
        <w:rPr>
          <w:shd w:val="clear" w:color="auto" w:fill="FFFFFF"/>
        </w:rPr>
        <w:t xml:space="preserve">“Arduino Nano”. Arduino store, </w:t>
      </w:r>
      <w:hyperlink r:id="rId46" w:history="1">
        <w:r>
          <w:rPr>
            <w:rStyle w:val="Hyperlink"/>
            <w:rFonts w:ascii="Century Schoolbook" w:hAnsi="Century Schoolbook"/>
            <w:color w:val="6B9F25"/>
            <w:sz w:val="22"/>
            <w:szCs w:val="22"/>
          </w:rPr>
          <w:t>https://store.arduino.cc/usa/arduino-nano</w:t>
        </w:r>
      </w:hyperlink>
      <w:r>
        <w:rPr>
          <w:shd w:val="clear" w:color="auto" w:fill="FFFFFF"/>
        </w:rPr>
        <w:t xml:space="preserve">. </w:t>
      </w:r>
      <w:r>
        <w:t>Date accessed 3/19/20</w:t>
      </w:r>
    </w:p>
    <w:p w14:paraId="05EA5090" w14:textId="77777777" w:rsidR="002637E9" w:rsidRDefault="002637E9" w:rsidP="002637E9">
      <w:pPr>
        <w:ind w:left="720" w:hanging="720"/>
        <w:rPr>
          <w:color w:val="323232"/>
          <w:shd w:val="clear" w:color="auto" w:fill="FFFFFF"/>
        </w:rPr>
      </w:pPr>
      <w:r>
        <w:rPr>
          <w:color w:val="323232"/>
          <w:shd w:val="clear" w:color="auto" w:fill="FFFFFF"/>
        </w:rPr>
        <w:t>“PCB CAD Software.” </w:t>
      </w:r>
      <w:r>
        <w:rPr>
          <w:i/>
          <w:iCs/>
          <w:color w:val="323232"/>
        </w:rPr>
        <w:t>ExpressPCB</w:t>
      </w:r>
      <w:r>
        <w:rPr>
          <w:color w:val="323232"/>
          <w:shd w:val="clear" w:color="auto" w:fill="FFFFFF"/>
        </w:rPr>
        <w:t xml:space="preserve">, </w:t>
      </w:r>
      <w:hyperlink r:id="rId47" w:history="1">
        <w:r w:rsidRPr="00D258C2">
          <w:rPr>
            <w:rStyle w:val="Hyperlink"/>
            <w:shd w:val="clear" w:color="auto" w:fill="FFFFFF"/>
          </w:rPr>
          <w:t>www.expresspcb.com/express-pcb-manufacturing-service/</w:t>
        </w:r>
      </w:hyperlink>
      <w:r>
        <w:rPr>
          <w:color w:val="323232"/>
          <w:shd w:val="clear" w:color="auto" w:fill="FFFFFF"/>
        </w:rPr>
        <w:t>.</w:t>
      </w:r>
    </w:p>
    <w:p w14:paraId="10AACFF9" w14:textId="77777777" w:rsidR="002637E9" w:rsidRDefault="002637E9" w:rsidP="002637E9">
      <w:pPr>
        <w:ind w:left="720" w:hanging="720"/>
      </w:pPr>
      <w:r>
        <w:t xml:space="preserve">“Switched-Capacitor Voltage Converters”. Maxim Integrated. </w:t>
      </w:r>
      <w:r>
        <w:t>Date accessed 3/19/20</w:t>
      </w:r>
    </w:p>
    <w:p w14:paraId="09215AA4" w14:textId="03F93BCF" w:rsidR="002637E9" w:rsidRDefault="002637E9" w:rsidP="002637E9">
      <w:pPr>
        <w:ind w:left="720" w:hanging="720"/>
      </w:pPr>
      <w:hyperlink r:id="rId48" w:history="1">
        <w:r>
          <w:rPr>
            <w:rStyle w:val="Hyperlink"/>
            <w:rFonts w:ascii="Century Schoolbook" w:hAnsi="Century Schoolbook"/>
            <w:color w:val="6B9F25"/>
          </w:rPr>
          <w:t>https://www.maximintegrated.com/en/products/power/charge-pumps/ICL7660.html</w:t>
        </w:r>
      </w:hyperlink>
      <w:r>
        <w:rPr>
          <w:shd w:val="clear" w:color="auto" w:fill="FFFFFF"/>
        </w:rPr>
        <w:t xml:space="preserve">. </w:t>
      </w:r>
      <w:r>
        <w:t>Date accessed 3/19/20</w:t>
      </w:r>
    </w:p>
    <w:p w14:paraId="5F9EED23" w14:textId="6DD31155" w:rsidR="002637E9" w:rsidRPr="002637E9" w:rsidRDefault="002637E9" w:rsidP="002637E9">
      <w:pPr>
        <w:ind w:left="720" w:hanging="720"/>
      </w:pPr>
      <w:r>
        <w:rPr>
          <w:color w:val="323232"/>
          <w:shd w:val="clear" w:color="auto" w:fill="FFFFFF"/>
        </w:rPr>
        <w:t>Dejan, et al. “How Rotary Encoder Works and How To Use It with Arduino.” </w:t>
      </w:r>
      <w:r>
        <w:rPr>
          <w:i/>
          <w:iCs/>
          <w:color w:val="323232"/>
        </w:rPr>
        <w:t>HowToMechatronics</w:t>
      </w:r>
      <w:r>
        <w:rPr>
          <w:color w:val="323232"/>
          <w:shd w:val="clear" w:color="auto" w:fill="FFFFFF"/>
        </w:rPr>
        <w:t xml:space="preserve">, 15 Dec. 2019, </w:t>
      </w:r>
      <w:hyperlink r:id="rId49" w:history="1">
        <w:r w:rsidRPr="00D258C2">
          <w:rPr>
            <w:rStyle w:val="Hyperlink"/>
            <w:shd w:val="clear" w:color="auto" w:fill="FFFFFF"/>
          </w:rPr>
          <w:t>https://www.</w:t>
        </w:r>
        <w:r w:rsidRPr="00D258C2">
          <w:rPr>
            <w:rStyle w:val="Hyperlink"/>
            <w:shd w:val="clear" w:color="auto" w:fill="FFFFFF"/>
          </w:rPr>
          <w:t>howtomechatronics.com/tutorials/arduino/rotary-encoder-works-use-arduino/</w:t>
        </w:r>
      </w:hyperlink>
      <w:r>
        <w:rPr>
          <w:color w:val="323232"/>
          <w:shd w:val="clear" w:color="auto" w:fill="FFFFFF"/>
        </w:rPr>
        <w:t>.</w:t>
      </w:r>
      <w:r>
        <w:rPr>
          <w:color w:val="323232"/>
          <w:shd w:val="clear" w:color="auto" w:fill="FFFFFF"/>
        </w:rPr>
        <w:t xml:space="preserve"> </w:t>
      </w:r>
      <w:r>
        <w:t>Date accessed 3/19/20</w:t>
      </w:r>
    </w:p>
    <w:p w14:paraId="33FE72DF" w14:textId="4FBF890A" w:rsidR="002637E9" w:rsidRPr="002637E9" w:rsidRDefault="002637E9" w:rsidP="002637E9">
      <w:pPr>
        <w:ind w:left="720" w:hanging="720"/>
      </w:pPr>
      <w:r>
        <w:rPr>
          <w:color w:val="323232"/>
          <w:shd w:val="clear" w:color="auto" w:fill="FFFFFF"/>
        </w:rPr>
        <w:t xml:space="preserve"> MajicDesigns. “MajicDesigns/MD_AD9833.” </w:t>
      </w:r>
      <w:r>
        <w:rPr>
          <w:i/>
          <w:iCs/>
          <w:color w:val="323232"/>
        </w:rPr>
        <w:t>GitHub</w:t>
      </w:r>
      <w:r>
        <w:rPr>
          <w:color w:val="323232"/>
          <w:shd w:val="clear" w:color="auto" w:fill="FFFFFF"/>
        </w:rPr>
        <w:t xml:space="preserve">, </w:t>
      </w:r>
      <w:hyperlink r:id="rId50" w:history="1">
        <w:r w:rsidRPr="00F061F0">
          <w:rPr>
            <w:rStyle w:val="Hyperlink"/>
            <w:shd w:val="clear" w:color="auto" w:fill="FFFFFF"/>
          </w:rPr>
          <w:t>https://www.github.com/MajicDesigns/MD_AD9833/blob/master/examples/MD_AD9833_Test/MD_AD9833_Test.ino</w:t>
        </w:r>
      </w:hyperlink>
      <w:r>
        <w:rPr>
          <w:color w:val="323232"/>
          <w:shd w:val="clear" w:color="auto" w:fill="FFFFFF"/>
        </w:rPr>
        <w:t>.</w:t>
      </w:r>
      <w:r w:rsidRPr="002637E9">
        <w:t xml:space="preserve"> </w:t>
      </w:r>
      <w:r>
        <w:t>Date accessed 3/19/20</w:t>
      </w:r>
    </w:p>
    <w:p w14:paraId="4028369C" w14:textId="77777777" w:rsidR="00B641AF" w:rsidRPr="001D5985" w:rsidRDefault="00B641AF" w:rsidP="00B641AF">
      <w:pPr>
        <w:pStyle w:val="Heading2"/>
        <w:rPr>
          <w:sz w:val="22"/>
          <w:szCs w:val="22"/>
        </w:rPr>
      </w:pPr>
    </w:p>
    <w:sectPr w:rsidR="00B641AF" w:rsidRPr="001D5985" w:rsidSect="00E77D52">
      <w:headerReference w:type="default" r:id="rId51"/>
      <w:footerReference w:type="default" r:id="rId52"/>
      <w:headerReference w:type="first" r:id="rId53"/>
      <w:pgSz w:w="12240" w:h="15840" w:code="1"/>
      <w:pgMar w:top="1418" w:right="1418" w:bottom="851" w:left="1418" w:header="709" w:footer="34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91AB34" w14:textId="77777777" w:rsidR="00635F15" w:rsidRDefault="00635F15" w:rsidP="008606AB">
      <w:r>
        <w:separator/>
      </w:r>
    </w:p>
  </w:endnote>
  <w:endnote w:type="continuationSeparator" w:id="0">
    <w:p w14:paraId="79F08710" w14:textId="77777777" w:rsidR="00635F15" w:rsidRDefault="00635F15" w:rsidP="008606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Malgun Gothic">
    <w:altName w:val="맑은 고딕"/>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94A8AB" w14:textId="15B39B59" w:rsidR="001873B2" w:rsidRPr="00E81B4B" w:rsidRDefault="00635F15" w:rsidP="00E81B4B">
    <w:pPr>
      <w:pStyle w:val="Footer"/>
    </w:pPr>
    <w:sdt>
      <w:sdtPr>
        <w:alias w:val="Title"/>
        <w:tag w:val=""/>
        <w:id w:val="-1461030722"/>
        <w:placeholder>
          <w:docPart w:val="635D97F43DF94019B8477E312A373365"/>
        </w:placeholder>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5864E3">
          <w:t>B EE 425: Microprocessor system design</w:t>
        </w:r>
      </w:sdtContent>
    </w:sdt>
    <w:r w:rsidR="001873B2" w:rsidRPr="00E81B4B">
      <w:t xml:space="preserve"> </w:t>
    </w:r>
    <w:r w:rsidR="001873B2">
      <w:tab/>
    </w:r>
    <w:r w:rsidR="001873B2">
      <w:tab/>
    </w:r>
    <w:sdt>
      <w:sdtPr>
        <w:id w:val="1328789105"/>
        <w:docPartObj>
          <w:docPartGallery w:val="Page Numbers (Bottom of Page)"/>
          <w:docPartUnique/>
        </w:docPartObj>
      </w:sdtPr>
      <w:sdtEndPr/>
      <w:sdtContent>
        <w:r w:rsidR="001873B2" w:rsidRPr="00AD010B">
          <w:rPr>
            <w:rStyle w:val="PageNumber"/>
            <w:noProof/>
            <w:highlight w:val="lightGray"/>
          </w:rPr>
          <mc:AlternateContent>
            <mc:Choice Requires="wps">
              <w:drawing>
                <wp:anchor distT="0" distB="0" distL="114300" distR="114300" simplePos="0" relativeHeight="251659264" behindDoc="1" locked="0" layoutInCell="1" allowOverlap="1" wp14:anchorId="7545E43C" wp14:editId="1551B621">
                  <wp:simplePos x="0" y="0"/>
                  <wp:positionH relativeFrom="page">
                    <wp:align>center</wp:align>
                  </wp:positionH>
                  <wp:positionV relativeFrom="page">
                    <wp:align>bottom</wp:align>
                  </wp:positionV>
                  <wp:extent cx="7596000" cy="644400"/>
                  <wp:effectExtent l="0" t="0" r="2540" b="3810"/>
                  <wp:wrapNone/>
                  <wp:docPr id="7" name="Rectangle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596000" cy="644400"/>
                          </a:xfrm>
                          <a:prstGeom prst="rect">
                            <a:avLst/>
                          </a:prstGeom>
                          <a:solidFill>
                            <a:srgbClr val="D3D3D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margin">
                    <wp14:pctHeight>0</wp14:pctHeight>
                  </wp14:sizeRelV>
                </wp:anchor>
              </w:drawing>
            </mc:Choice>
            <mc:Fallback>
              <w:pict>
                <v:rect w14:anchorId="491E3A38" id="Rectangle 7" o:spid="_x0000_s1026" style="position:absolute;margin-left:0;margin-top:0;width:598.1pt;height:50.75pt;z-index:-251657216;visibility:visible;mso-wrap-style:square;mso-width-percent:1000;mso-height-percent:0;mso-wrap-distance-left:9pt;mso-wrap-distance-top:0;mso-wrap-distance-right:9pt;mso-wrap-distance-bottom:0;mso-position-horizontal:center;mso-position-horizontal-relative:page;mso-position-vertical:bottom;mso-position-vertical-relative:page;mso-width-percent:100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" fillcolor="#d3d3d3" stroked="f" strokeweight="1.35pt">
                  <w10:wrap anchorx="page" anchory="page"/>
                </v:rect>
              </w:pict>
            </mc:Fallback>
          </mc:AlternateContent>
        </w:r>
        <w:r w:rsidR="001873B2" w:rsidRPr="00AD010B">
          <w:rPr>
            <w:rStyle w:val="PageNumber"/>
            <w:highlight w:val="lightGray"/>
          </w:rPr>
          <w:fldChar w:fldCharType="begin"/>
        </w:r>
        <w:r w:rsidR="001873B2" w:rsidRPr="00AD010B">
          <w:rPr>
            <w:rStyle w:val="PageNumber"/>
            <w:highlight w:val="lightGray"/>
          </w:rPr>
          <w:instrText xml:space="preserve"> PAGE   \* MERGEFORMAT </w:instrText>
        </w:r>
        <w:r w:rsidR="001873B2" w:rsidRPr="00AD010B">
          <w:rPr>
            <w:rStyle w:val="PageNumber"/>
            <w:highlight w:val="lightGray"/>
          </w:rPr>
          <w:fldChar w:fldCharType="separate"/>
        </w:r>
        <w:r w:rsidR="001873B2" w:rsidRPr="00AD010B">
          <w:rPr>
            <w:rStyle w:val="PageNumber"/>
            <w:highlight w:val="lightGray"/>
          </w:rPr>
          <w:t>1</w:t>
        </w:r>
        <w:r w:rsidR="001873B2" w:rsidRPr="00AD010B">
          <w:rPr>
            <w:rStyle w:val="PageNumber"/>
            <w:highlight w:val="lightGray"/>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09CA0F" w14:textId="77777777" w:rsidR="00635F15" w:rsidRDefault="00635F15" w:rsidP="008606AB">
      <w:r>
        <w:separator/>
      </w:r>
    </w:p>
  </w:footnote>
  <w:footnote w:type="continuationSeparator" w:id="0">
    <w:p w14:paraId="63297460" w14:textId="77777777" w:rsidR="00635F15" w:rsidRDefault="00635F15" w:rsidP="008606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D2954" w14:textId="77777777" w:rsidR="001873B2" w:rsidRDefault="001873B2">
    <w:pPr>
      <w:pStyle w:val="Header"/>
    </w:pPr>
    <w:r>
      <w:rPr>
        <w:noProof/>
      </w:rPr>
      <mc:AlternateContent>
        <mc:Choice Requires="wps">
          <w:drawing>
            <wp:anchor distT="0" distB="0" distL="114300" distR="114300" simplePos="0" relativeHeight="251658239" behindDoc="1" locked="0" layoutInCell="1" allowOverlap="1" wp14:anchorId="572B1DBB" wp14:editId="2C207C1B">
              <wp:simplePos x="0" y="0"/>
              <wp:positionH relativeFrom="page">
                <wp:align>center</wp:align>
              </wp:positionH>
              <wp:positionV relativeFrom="page">
                <wp:align>center</wp:align>
              </wp:positionV>
              <wp:extent cx="7343775" cy="10325100"/>
              <wp:effectExtent l="114300" t="114300" r="133350" b="133350"/>
              <wp:wrapNone/>
              <wp:docPr id="15" name="Rectangle 1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343775" cy="10325100"/>
                      </a:xfrm>
                      <a:prstGeom prst="rect">
                        <a:avLst/>
                      </a:prstGeom>
                      <a:noFill/>
                      <a:ln w="254000">
                        <a:solidFill>
                          <a:srgbClr val="D3D3D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w14:anchorId="0A82C376" id="Rectangle 15" o:spid="_x0000_s1026" style="position:absolute;margin-left:0;margin-top:0;width:578.25pt;height:813pt;z-index:-251658241;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" filled="f" strokecolor="#d3d3d3" strokeweight="20pt">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ADA2DB" w14:textId="77777777" w:rsidR="001873B2" w:rsidRDefault="001873B2">
    <w:pPr>
      <w:pStyle w:val="Header"/>
    </w:pPr>
    <w:r>
      <w:rPr>
        <w:noProof/>
      </w:rPr>
      <mc:AlternateContent>
        <mc:Choice Requires="wps">
          <w:drawing>
            <wp:anchor distT="0" distB="0" distL="114300" distR="114300" simplePos="0" relativeHeight="251661312" behindDoc="1" locked="0" layoutInCell="1" allowOverlap="1" wp14:anchorId="7AC4CBDA" wp14:editId="6ACD6F6A">
              <wp:simplePos x="0" y="0"/>
              <wp:positionH relativeFrom="page">
                <wp:align>center</wp:align>
              </wp:positionH>
              <wp:positionV relativeFrom="page">
                <wp:align>center</wp:align>
              </wp:positionV>
              <wp:extent cx="7308000" cy="10440000"/>
              <wp:effectExtent l="114300" t="114300" r="133350" b="133350"/>
              <wp:wrapNone/>
              <wp:docPr id="16" name="Rectangle 1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308000" cy="10440000"/>
                      </a:xfrm>
                      <a:prstGeom prst="rect">
                        <a:avLst/>
                      </a:prstGeom>
                      <a:noFill/>
                      <a:ln w="254000">
                        <a:solidFill>
                          <a:srgbClr val="D3D3D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w14:anchorId="3BB3D410" id="Rectangle 16" o:spid="_x0000_s1026" style="position:absolute;margin-left:0;margin-top:0;width:575.45pt;height:822.05pt;z-index:-251655168;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" filled="f" strokecolor="#d3d3d3" strokeweight="20p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287C6F8E"/>
    <w:lvl w:ilvl="0">
      <w:start w:val="1"/>
      <w:numFmt w:val="bullet"/>
      <w:lvlText w:val=""/>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AD02BC2E"/>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4CC29A7"/>
    <w:multiLevelType w:val="hybridMultilevel"/>
    <w:tmpl w:val="5A909E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AD545C"/>
    <w:multiLevelType w:val="hybridMultilevel"/>
    <w:tmpl w:val="4C445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CD1011"/>
    <w:multiLevelType w:val="hybridMultilevel"/>
    <w:tmpl w:val="16DEC4F6"/>
    <w:lvl w:ilvl="0" w:tplc="04090001">
      <w:start w:val="1"/>
      <w:numFmt w:val="bullet"/>
      <w:lvlText w:val=""/>
      <w:lvlJc w:val="left"/>
      <w:pPr>
        <w:ind w:left="720" w:hanging="360"/>
      </w:pPr>
      <w:rPr>
        <w:rFonts w:ascii="Symbol" w:hAnsi="Symbol" w:hint="default"/>
        <w:color w:val="3494BA"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FE1162"/>
    <w:multiLevelType w:val="hybridMultilevel"/>
    <w:tmpl w:val="411E9FAA"/>
    <w:lvl w:ilvl="0" w:tplc="B15ED942">
      <w:start w:val="1"/>
      <w:numFmt w:val="bullet"/>
      <w:lvlText w:val=""/>
      <w:lvlJc w:val="left"/>
      <w:pPr>
        <w:ind w:left="720" w:hanging="360"/>
      </w:pPr>
      <w:rPr>
        <w:rFonts w:ascii="Symbol" w:hAnsi="Symbol" w:hint="default"/>
        <w:color w:val="3494BA"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AF25E0"/>
    <w:multiLevelType w:val="hybridMultilevel"/>
    <w:tmpl w:val="7E888904"/>
    <w:lvl w:ilvl="0" w:tplc="04090001">
      <w:start w:val="1"/>
      <w:numFmt w:val="bullet"/>
      <w:lvlText w:val=""/>
      <w:lvlJc w:val="left"/>
      <w:pPr>
        <w:ind w:left="720" w:hanging="360"/>
      </w:pPr>
      <w:rPr>
        <w:rFonts w:ascii="Symbol" w:hAnsi="Symbol" w:hint="default"/>
        <w:color w:val="3494BA"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DED451A"/>
    <w:multiLevelType w:val="hybridMultilevel"/>
    <w:tmpl w:val="26CA6F1C"/>
    <w:lvl w:ilvl="0" w:tplc="F234400C">
      <w:start w:val="1"/>
      <w:numFmt w:val="bullet"/>
      <w:lvlText w:val=""/>
      <w:lvlJc w:val="left"/>
      <w:pPr>
        <w:ind w:left="720" w:hanging="360"/>
      </w:pPr>
      <w:rPr>
        <w:rFonts w:ascii="Symbol" w:hAnsi="Symbol" w:hint="default"/>
        <w:color w:val="3494BA"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0EB0726"/>
    <w:multiLevelType w:val="hybridMultilevel"/>
    <w:tmpl w:val="F4282682"/>
    <w:lvl w:ilvl="0" w:tplc="04190001">
      <w:start w:val="1"/>
      <w:numFmt w:val="bullet"/>
      <w:lvlText w:val=""/>
      <w:lvlJc w:val="left"/>
      <w:pPr>
        <w:ind w:left="720" w:hanging="360"/>
      </w:pPr>
      <w:rPr>
        <w:rFonts w:ascii="Symbol" w:hAnsi="Symbol" w:hint="default"/>
        <w:color w:val="3494BA"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8773FE"/>
    <w:multiLevelType w:val="hybridMultilevel"/>
    <w:tmpl w:val="4DE6F468"/>
    <w:lvl w:ilvl="0" w:tplc="75ACD076">
      <w:start w:val="1"/>
      <w:numFmt w:val="bullet"/>
      <w:lvlText w:val=""/>
      <w:lvlJc w:val="left"/>
      <w:pPr>
        <w:ind w:left="720" w:hanging="360"/>
      </w:pPr>
      <w:rPr>
        <w:rFonts w:ascii="Symbol" w:hAnsi="Symbol" w:hint="default"/>
        <w:color w:val="3494BA"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A145D7A"/>
    <w:multiLevelType w:val="multilevel"/>
    <w:tmpl w:val="7E5E73A2"/>
    <w:styleLink w:val="BullettedList"/>
    <w:lvl w:ilvl="0">
      <w:start w:val="1"/>
      <w:numFmt w:val="bullet"/>
      <w:pStyle w:val="ListBullet"/>
      <w:lvlText w:val=""/>
      <w:lvlJc w:val="left"/>
      <w:pPr>
        <w:tabs>
          <w:tab w:val="num" w:pos="360"/>
        </w:tabs>
        <w:ind w:left="357" w:hanging="357"/>
      </w:pPr>
      <w:rPr>
        <w:rFonts w:ascii="Symbol" w:hAnsi="Symbol" w:hint="default"/>
        <w:color w:val="3494BA" w:themeColor="accent1"/>
      </w:rPr>
    </w:lvl>
    <w:lvl w:ilvl="1">
      <w:start w:val="1"/>
      <w:numFmt w:val="bullet"/>
      <w:pStyle w:val="ListBullet2"/>
      <w:lvlText w:val="o"/>
      <w:lvlJc w:val="left"/>
      <w:pPr>
        <w:tabs>
          <w:tab w:val="num" w:pos="360"/>
        </w:tabs>
        <w:ind w:left="357" w:hanging="357"/>
      </w:pPr>
      <w:rPr>
        <w:rFonts w:ascii="Courier New" w:hAnsi="Courier New" w:hint="default"/>
      </w:rPr>
    </w:lvl>
    <w:lvl w:ilvl="2">
      <w:start w:val="1"/>
      <w:numFmt w:val="bullet"/>
      <w:lvlText w:val=""/>
      <w:lvlJc w:val="left"/>
      <w:pPr>
        <w:tabs>
          <w:tab w:val="num" w:pos="360"/>
        </w:tabs>
        <w:ind w:left="357" w:hanging="357"/>
      </w:pPr>
      <w:rPr>
        <w:rFonts w:ascii="Wingdings" w:hAnsi="Wingdings" w:hint="default"/>
      </w:rPr>
    </w:lvl>
    <w:lvl w:ilvl="3">
      <w:start w:val="1"/>
      <w:numFmt w:val="bullet"/>
      <w:lvlText w:val=""/>
      <w:lvlJc w:val="left"/>
      <w:pPr>
        <w:tabs>
          <w:tab w:val="num" w:pos="360"/>
        </w:tabs>
        <w:ind w:left="357" w:hanging="357"/>
      </w:pPr>
      <w:rPr>
        <w:rFonts w:ascii="Symbol" w:hAnsi="Symbol" w:hint="default"/>
      </w:rPr>
    </w:lvl>
    <w:lvl w:ilvl="4">
      <w:start w:val="1"/>
      <w:numFmt w:val="bullet"/>
      <w:lvlText w:val="o"/>
      <w:lvlJc w:val="left"/>
      <w:pPr>
        <w:tabs>
          <w:tab w:val="num" w:pos="360"/>
        </w:tabs>
        <w:ind w:left="357" w:hanging="357"/>
      </w:pPr>
      <w:rPr>
        <w:rFonts w:ascii="Courier New" w:hAnsi="Courier New" w:cs="Courier New" w:hint="default"/>
      </w:rPr>
    </w:lvl>
    <w:lvl w:ilvl="5">
      <w:start w:val="1"/>
      <w:numFmt w:val="bullet"/>
      <w:lvlText w:val=""/>
      <w:lvlJc w:val="left"/>
      <w:pPr>
        <w:tabs>
          <w:tab w:val="num" w:pos="360"/>
        </w:tabs>
        <w:ind w:left="357" w:hanging="357"/>
      </w:pPr>
      <w:rPr>
        <w:rFonts w:ascii="Wingdings" w:hAnsi="Wingdings" w:hint="default"/>
      </w:rPr>
    </w:lvl>
    <w:lvl w:ilvl="6">
      <w:start w:val="1"/>
      <w:numFmt w:val="bullet"/>
      <w:lvlText w:val=""/>
      <w:lvlJc w:val="left"/>
      <w:pPr>
        <w:tabs>
          <w:tab w:val="num" w:pos="360"/>
        </w:tabs>
        <w:ind w:left="357" w:hanging="357"/>
      </w:pPr>
      <w:rPr>
        <w:rFonts w:ascii="Symbol" w:hAnsi="Symbol" w:hint="default"/>
      </w:rPr>
    </w:lvl>
    <w:lvl w:ilvl="7">
      <w:start w:val="1"/>
      <w:numFmt w:val="bullet"/>
      <w:lvlText w:val="o"/>
      <w:lvlJc w:val="left"/>
      <w:pPr>
        <w:tabs>
          <w:tab w:val="num" w:pos="360"/>
        </w:tabs>
        <w:ind w:left="357" w:hanging="357"/>
      </w:pPr>
      <w:rPr>
        <w:rFonts w:ascii="Courier New" w:hAnsi="Courier New" w:cs="Courier New" w:hint="default"/>
      </w:rPr>
    </w:lvl>
    <w:lvl w:ilvl="8">
      <w:start w:val="1"/>
      <w:numFmt w:val="bullet"/>
      <w:lvlText w:val=""/>
      <w:lvlJc w:val="left"/>
      <w:pPr>
        <w:tabs>
          <w:tab w:val="num" w:pos="360"/>
        </w:tabs>
        <w:ind w:left="357" w:hanging="357"/>
      </w:pPr>
      <w:rPr>
        <w:rFonts w:ascii="Wingdings" w:hAnsi="Wingdings" w:hint="default"/>
      </w:rPr>
    </w:lvl>
  </w:abstractNum>
  <w:abstractNum w:abstractNumId="11" w15:restartNumberingAfterBreak="0">
    <w:nsid w:val="6EEB7DF2"/>
    <w:multiLevelType w:val="hybridMultilevel"/>
    <w:tmpl w:val="AF0A84D0"/>
    <w:lvl w:ilvl="0" w:tplc="9626D99A">
      <w:start w:val="1"/>
      <w:numFmt w:val="bullet"/>
      <w:lvlText w:val=""/>
      <w:lvlJc w:val="left"/>
      <w:pPr>
        <w:ind w:left="720" w:hanging="360"/>
      </w:pPr>
      <w:rPr>
        <w:rFonts w:ascii="Symbol" w:hAnsi="Symbol" w:hint="default"/>
        <w:color w:val="3494BA"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1"/>
  </w:num>
  <w:num w:numId="3">
    <w:abstractNumId w:val="7"/>
  </w:num>
  <w:num w:numId="4">
    <w:abstractNumId w:val="9"/>
  </w:num>
  <w:num w:numId="5">
    <w:abstractNumId w:val="5"/>
  </w:num>
  <w:num w:numId="6">
    <w:abstractNumId w:val="6"/>
  </w:num>
  <w:num w:numId="7">
    <w:abstractNumId w:val="4"/>
  </w:num>
  <w:num w:numId="8">
    <w:abstractNumId w:val="8"/>
  </w:num>
  <w:num w:numId="9">
    <w:abstractNumId w:val="1"/>
  </w:num>
  <w:num w:numId="10">
    <w:abstractNumId w:val="10"/>
  </w:num>
  <w:num w:numId="11">
    <w:abstractNumId w:val="0"/>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removePersonalInformation/>
  <w:removeDateAndTime/>
  <w:proofState w:spelling="clean" w:grammar="clean"/>
  <w:attachedTemplate r:id="rId1"/>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73C7"/>
    <w:rsid w:val="00001130"/>
    <w:rsid w:val="000040C5"/>
    <w:rsid w:val="00007151"/>
    <w:rsid w:val="0002791A"/>
    <w:rsid w:val="0003687F"/>
    <w:rsid w:val="00044D3B"/>
    <w:rsid w:val="00045B40"/>
    <w:rsid w:val="00051FA0"/>
    <w:rsid w:val="000630AD"/>
    <w:rsid w:val="000909C0"/>
    <w:rsid w:val="00090EDA"/>
    <w:rsid w:val="0009280B"/>
    <w:rsid w:val="00095289"/>
    <w:rsid w:val="000A4435"/>
    <w:rsid w:val="000A65B3"/>
    <w:rsid w:val="000A7FC6"/>
    <w:rsid w:val="000B43F6"/>
    <w:rsid w:val="000D1DD0"/>
    <w:rsid w:val="000D35EA"/>
    <w:rsid w:val="000D7111"/>
    <w:rsid w:val="00101E36"/>
    <w:rsid w:val="00112D0C"/>
    <w:rsid w:val="00115671"/>
    <w:rsid w:val="0012488E"/>
    <w:rsid w:val="001307F2"/>
    <w:rsid w:val="00134A71"/>
    <w:rsid w:val="001466FF"/>
    <w:rsid w:val="00146DD2"/>
    <w:rsid w:val="00157987"/>
    <w:rsid w:val="001629FF"/>
    <w:rsid w:val="0016322E"/>
    <w:rsid w:val="00172C7E"/>
    <w:rsid w:val="00173093"/>
    <w:rsid w:val="00174A91"/>
    <w:rsid w:val="0018040C"/>
    <w:rsid w:val="001873B2"/>
    <w:rsid w:val="001A540A"/>
    <w:rsid w:val="001D5985"/>
    <w:rsid w:val="001E7666"/>
    <w:rsid w:val="001F433B"/>
    <w:rsid w:val="001F7936"/>
    <w:rsid w:val="00206269"/>
    <w:rsid w:val="002131BE"/>
    <w:rsid w:val="0021428D"/>
    <w:rsid w:val="00224640"/>
    <w:rsid w:val="002318AD"/>
    <w:rsid w:val="00233809"/>
    <w:rsid w:val="00234845"/>
    <w:rsid w:val="00240FC4"/>
    <w:rsid w:val="002424A3"/>
    <w:rsid w:val="002512D3"/>
    <w:rsid w:val="002512ED"/>
    <w:rsid w:val="002521CA"/>
    <w:rsid w:val="002527F4"/>
    <w:rsid w:val="00255B91"/>
    <w:rsid w:val="00256AD9"/>
    <w:rsid w:val="002637E9"/>
    <w:rsid w:val="0026708D"/>
    <w:rsid w:val="00267BF6"/>
    <w:rsid w:val="002717D6"/>
    <w:rsid w:val="00271C9F"/>
    <w:rsid w:val="002868AC"/>
    <w:rsid w:val="00297A4D"/>
    <w:rsid w:val="002A1A4C"/>
    <w:rsid w:val="002A5B10"/>
    <w:rsid w:val="002B012B"/>
    <w:rsid w:val="002B01B9"/>
    <w:rsid w:val="002B606B"/>
    <w:rsid w:val="002C62AD"/>
    <w:rsid w:val="002C6675"/>
    <w:rsid w:val="002C77E4"/>
    <w:rsid w:val="002E22C2"/>
    <w:rsid w:val="002E626B"/>
    <w:rsid w:val="002E657D"/>
    <w:rsid w:val="003006E8"/>
    <w:rsid w:val="003022AB"/>
    <w:rsid w:val="0030312F"/>
    <w:rsid w:val="00305DE7"/>
    <w:rsid w:val="003062F5"/>
    <w:rsid w:val="00311DA1"/>
    <w:rsid w:val="003206FF"/>
    <w:rsid w:val="0032265E"/>
    <w:rsid w:val="003273BB"/>
    <w:rsid w:val="003515DC"/>
    <w:rsid w:val="00354913"/>
    <w:rsid w:val="0035670A"/>
    <w:rsid w:val="00364CF1"/>
    <w:rsid w:val="00366A2F"/>
    <w:rsid w:val="003727FE"/>
    <w:rsid w:val="003741D9"/>
    <w:rsid w:val="0038214E"/>
    <w:rsid w:val="00383FCF"/>
    <w:rsid w:val="00384D94"/>
    <w:rsid w:val="0038548C"/>
    <w:rsid w:val="00385963"/>
    <w:rsid w:val="00386AE5"/>
    <w:rsid w:val="003A2175"/>
    <w:rsid w:val="003A73C7"/>
    <w:rsid w:val="003B44DD"/>
    <w:rsid w:val="003B4761"/>
    <w:rsid w:val="003D656E"/>
    <w:rsid w:val="003F187B"/>
    <w:rsid w:val="003F7D10"/>
    <w:rsid w:val="00404801"/>
    <w:rsid w:val="00405CB0"/>
    <w:rsid w:val="00407A5E"/>
    <w:rsid w:val="0044547C"/>
    <w:rsid w:val="004471EC"/>
    <w:rsid w:val="004512B1"/>
    <w:rsid w:val="0046130D"/>
    <w:rsid w:val="00461AA7"/>
    <w:rsid w:val="0046379A"/>
    <w:rsid w:val="00464FAB"/>
    <w:rsid w:val="0046798E"/>
    <w:rsid w:val="00482AA4"/>
    <w:rsid w:val="00485D62"/>
    <w:rsid w:val="00491ACA"/>
    <w:rsid w:val="004A20D6"/>
    <w:rsid w:val="004A38EC"/>
    <w:rsid w:val="004A62BD"/>
    <w:rsid w:val="004B250D"/>
    <w:rsid w:val="004C09D8"/>
    <w:rsid w:val="004C1FE5"/>
    <w:rsid w:val="004C7D63"/>
    <w:rsid w:val="004D14EE"/>
    <w:rsid w:val="004D41A9"/>
    <w:rsid w:val="004D6E68"/>
    <w:rsid w:val="004E105A"/>
    <w:rsid w:val="004E39FD"/>
    <w:rsid w:val="004F22C5"/>
    <w:rsid w:val="004F260A"/>
    <w:rsid w:val="00507EFC"/>
    <w:rsid w:val="00516924"/>
    <w:rsid w:val="0052261B"/>
    <w:rsid w:val="00524BAE"/>
    <w:rsid w:val="0052614E"/>
    <w:rsid w:val="0053143B"/>
    <w:rsid w:val="00533DE8"/>
    <w:rsid w:val="00542104"/>
    <w:rsid w:val="005445AB"/>
    <w:rsid w:val="00562F43"/>
    <w:rsid w:val="00563311"/>
    <w:rsid w:val="0057328E"/>
    <w:rsid w:val="0058022C"/>
    <w:rsid w:val="005864E3"/>
    <w:rsid w:val="005979D4"/>
    <w:rsid w:val="005A6806"/>
    <w:rsid w:val="005B2E04"/>
    <w:rsid w:val="005B2E47"/>
    <w:rsid w:val="005B330A"/>
    <w:rsid w:val="005B34DF"/>
    <w:rsid w:val="005D3161"/>
    <w:rsid w:val="005D490D"/>
    <w:rsid w:val="005D4DF5"/>
    <w:rsid w:val="005D7C1C"/>
    <w:rsid w:val="005D7EFC"/>
    <w:rsid w:val="00601C8D"/>
    <w:rsid w:val="00615616"/>
    <w:rsid w:val="00622DD4"/>
    <w:rsid w:val="006245B5"/>
    <w:rsid w:val="0062581B"/>
    <w:rsid w:val="00626926"/>
    <w:rsid w:val="00635F15"/>
    <w:rsid w:val="006402FC"/>
    <w:rsid w:val="00641570"/>
    <w:rsid w:val="006415E6"/>
    <w:rsid w:val="006437CB"/>
    <w:rsid w:val="00645BF3"/>
    <w:rsid w:val="00654740"/>
    <w:rsid w:val="00657304"/>
    <w:rsid w:val="00657C71"/>
    <w:rsid w:val="0066237A"/>
    <w:rsid w:val="006649D6"/>
    <w:rsid w:val="00671403"/>
    <w:rsid w:val="00677E63"/>
    <w:rsid w:val="00685853"/>
    <w:rsid w:val="00685DB9"/>
    <w:rsid w:val="00686F9E"/>
    <w:rsid w:val="00692F0D"/>
    <w:rsid w:val="00693CF3"/>
    <w:rsid w:val="006953DC"/>
    <w:rsid w:val="006B4489"/>
    <w:rsid w:val="006C08BD"/>
    <w:rsid w:val="006C67DE"/>
    <w:rsid w:val="006D0AF2"/>
    <w:rsid w:val="006D271D"/>
    <w:rsid w:val="006D2B5A"/>
    <w:rsid w:val="006E1E2D"/>
    <w:rsid w:val="006E56F3"/>
    <w:rsid w:val="006F544B"/>
    <w:rsid w:val="00705D4A"/>
    <w:rsid w:val="007143D3"/>
    <w:rsid w:val="007177B9"/>
    <w:rsid w:val="00720DC0"/>
    <w:rsid w:val="00722396"/>
    <w:rsid w:val="0073448F"/>
    <w:rsid w:val="00735D8F"/>
    <w:rsid w:val="007404E0"/>
    <w:rsid w:val="007428FF"/>
    <w:rsid w:val="0074607A"/>
    <w:rsid w:val="007475E2"/>
    <w:rsid w:val="007567D5"/>
    <w:rsid w:val="00784F25"/>
    <w:rsid w:val="007A5378"/>
    <w:rsid w:val="007B04B0"/>
    <w:rsid w:val="007B3928"/>
    <w:rsid w:val="007D5A3F"/>
    <w:rsid w:val="007E19F5"/>
    <w:rsid w:val="007F3D4F"/>
    <w:rsid w:val="00802005"/>
    <w:rsid w:val="00802202"/>
    <w:rsid w:val="0080749A"/>
    <w:rsid w:val="00813511"/>
    <w:rsid w:val="008205CB"/>
    <w:rsid w:val="00824438"/>
    <w:rsid w:val="00827004"/>
    <w:rsid w:val="00827B82"/>
    <w:rsid w:val="00833183"/>
    <w:rsid w:val="008606AB"/>
    <w:rsid w:val="00880D6B"/>
    <w:rsid w:val="0088561D"/>
    <w:rsid w:val="00886392"/>
    <w:rsid w:val="00893152"/>
    <w:rsid w:val="00893640"/>
    <w:rsid w:val="00897BDC"/>
    <w:rsid w:val="008A0D41"/>
    <w:rsid w:val="008A2376"/>
    <w:rsid w:val="008A54B1"/>
    <w:rsid w:val="008B4820"/>
    <w:rsid w:val="008B7C89"/>
    <w:rsid w:val="008C1553"/>
    <w:rsid w:val="008D187A"/>
    <w:rsid w:val="008D25F7"/>
    <w:rsid w:val="008D3085"/>
    <w:rsid w:val="008E6B2A"/>
    <w:rsid w:val="008F1B7F"/>
    <w:rsid w:val="008F2668"/>
    <w:rsid w:val="008F4289"/>
    <w:rsid w:val="00900C4A"/>
    <w:rsid w:val="009105D5"/>
    <w:rsid w:val="00912DD1"/>
    <w:rsid w:val="00924485"/>
    <w:rsid w:val="00933368"/>
    <w:rsid w:val="00936E04"/>
    <w:rsid w:val="00940F0D"/>
    <w:rsid w:val="00941331"/>
    <w:rsid w:val="00943598"/>
    <w:rsid w:val="00950B0F"/>
    <w:rsid w:val="009658BD"/>
    <w:rsid w:val="00966E34"/>
    <w:rsid w:val="009768CC"/>
    <w:rsid w:val="00976DF1"/>
    <w:rsid w:val="0098733A"/>
    <w:rsid w:val="0098786A"/>
    <w:rsid w:val="009941CC"/>
    <w:rsid w:val="009A315B"/>
    <w:rsid w:val="009A5158"/>
    <w:rsid w:val="009A5E7C"/>
    <w:rsid w:val="009B2FBA"/>
    <w:rsid w:val="009B69A1"/>
    <w:rsid w:val="009D6AE3"/>
    <w:rsid w:val="009E38E8"/>
    <w:rsid w:val="009E5110"/>
    <w:rsid w:val="009E6789"/>
    <w:rsid w:val="009F14FD"/>
    <w:rsid w:val="009F2E41"/>
    <w:rsid w:val="009F32FF"/>
    <w:rsid w:val="009F36DC"/>
    <w:rsid w:val="009F6597"/>
    <w:rsid w:val="00A00075"/>
    <w:rsid w:val="00A00D1D"/>
    <w:rsid w:val="00A0684D"/>
    <w:rsid w:val="00A06E32"/>
    <w:rsid w:val="00A10547"/>
    <w:rsid w:val="00A233DB"/>
    <w:rsid w:val="00A32524"/>
    <w:rsid w:val="00A42220"/>
    <w:rsid w:val="00A42726"/>
    <w:rsid w:val="00A43AB5"/>
    <w:rsid w:val="00A44A44"/>
    <w:rsid w:val="00A507F3"/>
    <w:rsid w:val="00A52111"/>
    <w:rsid w:val="00A5274D"/>
    <w:rsid w:val="00A571CF"/>
    <w:rsid w:val="00A57775"/>
    <w:rsid w:val="00A627DB"/>
    <w:rsid w:val="00A70170"/>
    <w:rsid w:val="00A7460A"/>
    <w:rsid w:val="00A777EF"/>
    <w:rsid w:val="00A81C95"/>
    <w:rsid w:val="00A91398"/>
    <w:rsid w:val="00AA17E6"/>
    <w:rsid w:val="00AB45CE"/>
    <w:rsid w:val="00AB60FA"/>
    <w:rsid w:val="00AB6452"/>
    <w:rsid w:val="00AC2513"/>
    <w:rsid w:val="00AD010B"/>
    <w:rsid w:val="00AD24C7"/>
    <w:rsid w:val="00AD34AB"/>
    <w:rsid w:val="00AD3E97"/>
    <w:rsid w:val="00AD5BA1"/>
    <w:rsid w:val="00AF4386"/>
    <w:rsid w:val="00B11EA5"/>
    <w:rsid w:val="00B1374C"/>
    <w:rsid w:val="00B170C8"/>
    <w:rsid w:val="00B26DBD"/>
    <w:rsid w:val="00B30030"/>
    <w:rsid w:val="00B32D55"/>
    <w:rsid w:val="00B3346E"/>
    <w:rsid w:val="00B346F2"/>
    <w:rsid w:val="00B34A09"/>
    <w:rsid w:val="00B352DD"/>
    <w:rsid w:val="00B4286F"/>
    <w:rsid w:val="00B50041"/>
    <w:rsid w:val="00B50221"/>
    <w:rsid w:val="00B52397"/>
    <w:rsid w:val="00B5279B"/>
    <w:rsid w:val="00B52DA6"/>
    <w:rsid w:val="00B62BD3"/>
    <w:rsid w:val="00B641AF"/>
    <w:rsid w:val="00B64F14"/>
    <w:rsid w:val="00B71E3C"/>
    <w:rsid w:val="00B726D8"/>
    <w:rsid w:val="00B729BA"/>
    <w:rsid w:val="00B81AAE"/>
    <w:rsid w:val="00B83ADE"/>
    <w:rsid w:val="00B924B6"/>
    <w:rsid w:val="00B92AFA"/>
    <w:rsid w:val="00B94331"/>
    <w:rsid w:val="00B94F09"/>
    <w:rsid w:val="00B959CF"/>
    <w:rsid w:val="00B95FA5"/>
    <w:rsid w:val="00B9660E"/>
    <w:rsid w:val="00BA01AE"/>
    <w:rsid w:val="00BA15AE"/>
    <w:rsid w:val="00BA5354"/>
    <w:rsid w:val="00BB189B"/>
    <w:rsid w:val="00BB416A"/>
    <w:rsid w:val="00BB536E"/>
    <w:rsid w:val="00BB76A1"/>
    <w:rsid w:val="00BC46B2"/>
    <w:rsid w:val="00BC71E4"/>
    <w:rsid w:val="00BD2E5B"/>
    <w:rsid w:val="00BD6F01"/>
    <w:rsid w:val="00BD7DCC"/>
    <w:rsid w:val="00BF4F53"/>
    <w:rsid w:val="00C01D7F"/>
    <w:rsid w:val="00C07058"/>
    <w:rsid w:val="00C12CBF"/>
    <w:rsid w:val="00C13772"/>
    <w:rsid w:val="00C14655"/>
    <w:rsid w:val="00C16233"/>
    <w:rsid w:val="00C2288D"/>
    <w:rsid w:val="00C2543C"/>
    <w:rsid w:val="00C27A9A"/>
    <w:rsid w:val="00C31B26"/>
    <w:rsid w:val="00C3416E"/>
    <w:rsid w:val="00C44FF6"/>
    <w:rsid w:val="00C450A8"/>
    <w:rsid w:val="00C4771C"/>
    <w:rsid w:val="00C5122A"/>
    <w:rsid w:val="00C5543E"/>
    <w:rsid w:val="00C6208F"/>
    <w:rsid w:val="00C965F2"/>
    <w:rsid w:val="00C96E5D"/>
    <w:rsid w:val="00CA3541"/>
    <w:rsid w:val="00CA63B1"/>
    <w:rsid w:val="00CB3983"/>
    <w:rsid w:val="00CB3CC8"/>
    <w:rsid w:val="00CC0EDB"/>
    <w:rsid w:val="00CD01D6"/>
    <w:rsid w:val="00CE0A80"/>
    <w:rsid w:val="00CE31F1"/>
    <w:rsid w:val="00CE5F98"/>
    <w:rsid w:val="00CF092F"/>
    <w:rsid w:val="00CF1AF8"/>
    <w:rsid w:val="00CF4885"/>
    <w:rsid w:val="00CF7108"/>
    <w:rsid w:val="00D0274E"/>
    <w:rsid w:val="00D05B00"/>
    <w:rsid w:val="00D12F36"/>
    <w:rsid w:val="00D1338F"/>
    <w:rsid w:val="00D16DE0"/>
    <w:rsid w:val="00D1795C"/>
    <w:rsid w:val="00D26001"/>
    <w:rsid w:val="00D27F37"/>
    <w:rsid w:val="00D359E1"/>
    <w:rsid w:val="00D45078"/>
    <w:rsid w:val="00D46257"/>
    <w:rsid w:val="00D5249B"/>
    <w:rsid w:val="00D54778"/>
    <w:rsid w:val="00D60527"/>
    <w:rsid w:val="00D625F2"/>
    <w:rsid w:val="00D6410D"/>
    <w:rsid w:val="00D65947"/>
    <w:rsid w:val="00D6656F"/>
    <w:rsid w:val="00D67E4A"/>
    <w:rsid w:val="00D8227D"/>
    <w:rsid w:val="00D85C11"/>
    <w:rsid w:val="00D86E65"/>
    <w:rsid w:val="00D93530"/>
    <w:rsid w:val="00DA2096"/>
    <w:rsid w:val="00DA3DFA"/>
    <w:rsid w:val="00DB1379"/>
    <w:rsid w:val="00DC0ADC"/>
    <w:rsid w:val="00DC4508"/>
    <w:rsid w:val="00DC6607"/>
    <w:rsid w:val="00DC7FDE"/>
    <w:rsid w:val="00DE2209"/>
    <w:rsid w:val="00DF799F"/>
    <w:rsid w:val="00E070E3"/>
    <w:rsid w:val="00E1263A"/>
    <w:rsid w:val="00E12678"/>
    <w:rsid w:val="00E149D6"/>
    <w:rsid w:val="00E20E57"/>
    <w:rsid w:val="00E25ADD"/>
    <w:rsid w:val="00E348A2"/>
    <w:rsid w:val="00E43CD1"/>
    <w:rsid w:val="00E51B12"/>
    <w:rsid w:val="00E56C9D"/>
    <w:rsid w:val="00E66B07"/>
    <w:rsid w:val="00E67120"/>
    <w:rsid w:val="00E70008"/>
    <w:rsid w:val="00E74A2A"/>
    <w:rsid w:val="00E77D52"/>
    <w:rsid w:val="00E81B4B"/>
    <w:rsid w:val="00E8635C"/>
    <w:rsid w:val="00E90DA2"/>
    <w:rsid w:val="00EA0AE6"/>
    <w:rsid w:val="00EA3BF1"/>
    <w:rsid w:val="00EB6826"/>
    <w:rsid w:val="00EC7EB3"/>
    <w:rsid w:val="00ED208E"/>
    <w:rsid w:val="00ED7519"/>
    <w:rsid w:val="00ED7F81"/>
    <w:rsid w:val="00EE0A1D"/>
    <w:rsid w:val="00F005BB"/>
    <w:rsid w:val="00F026F3"/>
    <w:rsid w:val="00F03E09"/>
    <w:rsid w:val="00F04116"/>
    <w:rsid w:val="00F04CC8"/>
    <w:rsid w:val="00F06238"/>
    <w:rsid w:val="00F12E8B"/>
    <w:rsid w:val="00F1352D"/>
    <w:rsid w:val="00F16CDA"/>
    <w:rsid w:val="00F17BC5"/>
    <w:rsid w:val="00F211D0"/>
    <w:rsid w:val="00F402B7"/>
    <w:rsid w:val="00F44DF0"/>
    <w:rsid w:val="00F45333"/>
    <w:rsid w:val="00F45D8B"/>
    <w:rsid w:val="00F63433"/>
    <w:rsid w:val="00F75A80"/>
    <w:rsid w:val="00F943BE"/>
    <w:rsid w:val="00F94646"/>
    <w:rsid w:val="00FA1AE5"/>
    <w:rsid w:val="00FA2A95"/>
    <w:rsid w:val="00FA70B1"/>
    <w:rsid w:val="00FB47EE"/>
    <w:rsid w:val="00FB486F"/>
    <w:rsid w:val="00FC12E7"/>
    <w:rsid w:val="00FC38E7"/>
    <w:rsid w:val="00FD05D1"/>
    <w:rsid w:val="00FD48D3"/>
    <w:rsid w:val="00FF6532"/>
  </w:rsids>
  <m:mathPr>
    <m:mathFont m:val="Cambria Math"/>
    <m:brkBin m:val="before"/>
    <m:brkBinSub m:val="--"/>
    <m:smallFrac m:val="0"/>
    <m:dispDef/>
    <m:lMargin m:val="0"/>
    <m:rMargin m:val="0"/>
    <m:defJc m:val="centerGroup"/>
    <m:wrapIndent m:val="1440"/>
    <m:intLim m:val="subSup"/>
    <m:naryLim m:val="undOvr"/>
  </m:mathPr>
  <w:themeFontLang w:val="ru-RU"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37DB74"/>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7A5E"/>
  </w:style>
  <w:style w:type="paragraph" w:styleId="Heading1">
    <w:name w:val="heading 1"/>
    <w:basedOn w:val="Normal"/>
    <w:next w:val="Normal"/>
    <w:link w:val="Heading1Char"/>
    <w:uiPriority w:val="9"/>
    <w:qFormat/>
    <w:rsid w:val="00407A5E"/>
    <w:pPr>
      <w:pBdr>
        <w:top w:val="single" w:sz="24" w:space="0" w:color="3494BA" w:themeColor="accent1"/>
        <w:left w:val="single" w:sz="24" w:space="0" w:color="3494BA" w:themeColor="accent1"/>
        <w:bottom w:val="single" w:sz="24" w:space="0" w:color="3494BA" w:themeColor="accent1"/>
        <w:right w:val="single" w:sz="24" w:space="0" w:color="3494BA" w:themeColor="accent1"/>
      </w:pBdr>
      <w:shd w:val="clear" w:color="auto" w:fill="3494BA"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407A5E"/>
    <w:pPr>
      <w:pBdr>
        <w:top w:val="single" w:sz="24" w:space="0" w:color="D4EAF3" w:themeColor="accent1" w:themeTint="33"/>
        <w:left w:val="single" w:sz="24" w:space="0" w:color="D4EAF3" w:themeColor="accent1" w:themeTint="33"/>
        <w:bottom w:val="single" w:sz="24" w:space="0" w:color="D4EAF3" w:themeColor="accent1" w:themeTint="33"/>
        <w:right w:val="single" w:sz="24" w:space="0" w:color="D4EAF3" w:themeColor="accent1" w:themeTint="33"/>
      </w:pBdr>
      <w:shd w:val="clear" w:color="auto" w:fill="D4EAF3"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407A5E"/>
    <w:pPr>
      <w:pBdr>
        <w:top w:val="single" w:sz="6" w:space="2" w:color="3494BA" w:themeColor="accent1"/>
      </w:pBdr>
      <w:spacing w:before="300" w:after="0"/>
      <w:outlineLvl w:val="2"/>
    </w:pPr>
    <w:rPr>
      <w:caps/>
      <w:color w:val="1A495C" w:themeColor="accent1" w:themeShade="7F"/>
      <w:spacing w:val="15"/>
    </w:rPr>
  </w:style>
  <w:style w:type="paragraph" w:styleId="Heading4">
    <w:name w:val="heading 4"/>
    <w:basedOn w:val="Normal"/>
    <w:next w:val="Normal"/>
    <w:link w:val="Heading4Char"/>
    <w:uiPriority w:val="9"/>
    <w:semiHidden/>
    <w:unhideWhenUsed/>
    <w:qFormat/>
    <w:rsid w:val="00407A5E"/>
    <w:pPr>
      <w:pBdr>
        <w:top w:val="dotted" w:sz="6" w:space="2" w:color="3494BA" w:themeColor="accent1"/>
      </w:pBdr>
      <w:spacing w:before="200" w:after="0"/>
      <w:outlineLvl w:val="3"/>
    </w:pPr>
    <w:rPr>
      <w:caps/>
      <w:color w:val="276E8B" w:themeColor="accent1" w:themeShade="BF"/>
      <w:spacing w:val="10"/>
    </w:rPr>
  </w:style>
  <w:style w:type="paragraph" w:styleId="Heading5">
    <w:name w:val="heading 5"/>
    <w:basedOn w:val="Normal"/>
    <w:next w:val="Normal"/>
    <w:link w:val="Heading5Char"/>
    <w:uiPriority w:val="9"/>
    <w:semiHidden/>
    <w:unhideWhenUsed/>
    <w:qFormat/>
    <w:rsid w:val="00407A5E"/>
    <w:pPr>
      <w:pBdr>
        <w:bottom w:val="single" w:sz="6" w:space="1" w:color="3494BA" w:themeColor="accent1"/>
      </w:pBdr>
      <w:spacing w:before="200" w:after="0"/>
      <w:outlineLvl w:val="4"/>
    </w:pPr>
    <w:rPr>
      <w:caps/>
      <w:color w:val="276E8B" w:themeColor="accent1" w:themeShade="BF"/>
      <w:spacing w:val="10"/>
    </w:rPr>
  </w:style>
  <w:style w:type="paragraph" w:styleId="Heading6">
    <w:name w:val="heading 6"/>
    <w:basedOn w:val="Normal"/>
    <w:next w:val="Normal"/>
    <w:link w:val="Heading6Char"/>
    <w:uiPriority w:val="9"/>
    <w:semiHidden/>
    <w:unhideWhenUsed/>
    <w:qFormat/>
    <w:rsid w:val="00407A5E"/>
    <w:pPr>
      <w:pBdr>
        <w:bottom w:val="dotted" w:sz="6" w:space="1" w:color="3494BA" w:themeColor="accent1"/>
      </w:pBdr>
      <w:spacing w:before="200" w:after="0"/>
      <w:outlineLvl w:val="5"/>
    </w:pPr>
    <w:rPr>
      <w:caps/>
      <w:color w:val="276E8B" w:themeColor="accent1" w:themeShade="BF"/>
      <w:spacing w:val="10"/>
    </w:rPr>
  </w:style>
  <w:style w:type="paragraph" w:styleId="Heading7">
    <w:name w:val="heading 7"/>
    <w:basedOn w:val="Normal"/>
    <w:next w:val="Normal"/>
    <w:link w:val="Heading7Char"/>
    <w:uiPriority w:val="9"/>
    <w:semiHidden/>
    <w:unhideWhenUsed/>
    <w:qFormat/>
    <w:rsid w:val="00407A5E"/>
    <w:pPr>
      <w:spacing w:before="200" w:after="0"/>
      <w:outlineLvl w:val="6"/>
    </w:pPr>
    <w:rPr>
      <w:caps/>
      <w:color w:val="276E8B" w:themeColor="accent1" w:themeShade="BF"/>
      <w:spacing w:val="10"/>
    </w:rPr>
  </w:style>
  <w:style w:type="paragraph" w:styleId="Heading8">
    <w:name w:val="heading 8"/>
    <w:basedOn w:val="Normal"/>
    <w:next w:val="Normal"/>
    <w:link w:val="Heading8Char"/>
    <w:uiPriority w:val="9"/>
    <w:semiHidden/>
    <w:unhideWhenUsed/>
    <w:qFormat/>
    <w:rsid w:val="00407A5E"/>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407A5E"/>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7A5E"/>
    <w:pPr>
      <w:spacing w:after="0"/>
    </w:pPr>
    <w:rPr>
      <w:rFonts w:asciiTheme="majorHAnsi" w:eastAsiaTheme="majorEastAsia" w:hAnsiTheme="majorHAnsi" w:cstheme="majorBidi"/>
      <w:caps/>
      <w:color w:val="3494BA" w:themeColor="accent1"/>
      <w:spacing w:val="10"/>
      <w:sz w:val="52"/>
      <w:szCs w:val="52"/>
    </w:rPr>
  </w:style>
  <w:style w:type="character" w:customStyle="1" w:styleId="TitleChar">
    <w:name w:val="Title Char"/>
    <w:basedOn w:val="DefaultParagraphFont"/>
    <w:link w:val="Title"/>
    <w:uiPriority w:val="10"/>
    <w:rsid w:val="00407A5E"/>
    <w:rPr>
      <w:rFonts w:asciiTheme="majorHAnsi" w:eastAsiaTheme="majorEastAsia" w:hAnsiTheme="majorHAnsi" w:cstheme="majorBidi"/>
      <w:caps/>
      <w:color w:val="3494BA" w:themeColor="accent1"/>
      <w:spacing w:val="10"/>
      <w:sz w:val="52"/>
      <w:szCs w:val="52"/>
    </w:rPr>
  </w:style>
  <w:style w:type="paragraph" w:styleId="Subtitle">
    <w:name w:val="Subtitle"/>
    <w:basedOn w:val="Normal"/>
    <w:next w:val="Normal"/>
    <w:link w:val="SubtitleChar"/>
    <w:uiPriority w:val="11"/>
    <w:qFormat/>
    <w:rsid w:val="00407A5E"/>
    <w:pPr>
      <w:spacing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407A5E"/>
    <w:rPr>
      <w:caps/>
      <w:color w:val="595959" w:themeColor="text1" w:themeTint="A6"/>
      <w:spacing w:val="10"/>
      <w:sz w:val="21"/>
      <w:szCs w:val="21"/>
    </w:rPr>
  </w:style>
  <w:style w:type="character" w:customStyle="1" w:styleId="Heading1Char">
    <w:name w:val="Heading 1 Char"/>
    <w:basedOn w:val="DefaultParagraphFont"/>
    <w:link w:val="Heading1"/>
    <w:uiPriority w:val="9"/>
    <w:rsid w:val="00407A5E"/>
    <w:rPr>
      <w:caps/>
      <w:color w:val="FFFFFF" w:themeColor="background1"/>
      <w:spacing w:val="15"/>
      <w:sz w:val="22"/>
      <w:szCs w:val="22"/>
      <w:shd w:val="clear" w:color="auto" w:fill="3494BA" w:themeFill="accent1"/>
    </w:rPr>
  </w:style>
  <w:style w:type="paragraph" w:styleId="Header">
    <w:name w:val="header"/>
    <w:basedOn w:val="Normal"/>
    <w:link w:val="HeaderChar"/>
    <w:uiPriority w:val="99"/>
    <w:semiHidden/>
    <w:rsid w:val="00EB6826"/>
    <w:pPr>
      <w:tabs>
        <w:tab w:val="center" w:pos="4844"/>
        <w:tab w:val="right" w:pos="9689"/>
      </w:tabs>
      <w:spacing w:after="0"/>
    </w:pPr>
  </w:style>
  <w:style w:type="character" w:customStyle="1" w:styleId="HeaderChar">
    <w:name w:val="Header Char"/>
    <w:basedOn w:val="DefaultParagraphFont"/>
    <w:link w:val="Header"/>
    <w:uiPriority w:val="99"/>
    <w:semiHidden/>
    <w:rsid w:val="00F03E09"/>
  </w:style>
  <w:style w:type="paragraph" w:styleId="Footer">
    <w:name w:val="footer"/>
    <w:basedOn w:val="Normal"/>
    <w:link w:val="FooterChar"/>
    <w:uiPriority w:val="99"/>
    <w:unhideWhenUsed/>
    <w:rsid w:val="004E39FD"/>
    <w:pPr>
      <w:tabs>
        <w:tab w:val="center" w:pos="4844"/>
        <w:tab w:val="right" w:pos="8640"/>
        <w:tab w:val="right" w:pos="9689"/>
      </w:tabs>
      <w:spacing w:after="0"/>
    </w:pPr>
    <w:rPr>
      <w:rFonts w:asciiTheme="majorHAnsi" w:hAnsiTheme="majorHAnsi"/>
      <w:sz w:val="24"/>
    </w:rPr>
  </w:style>
  <w:style w:type="character" w:customStyle="1" w:styleId="FooterChar">
    <w:name w:val="Footer Char"/>
    <w:basedOn w:val="DefaultParagraphFont"/>
    <w:link w:val="Footer"/>
    <w:uiPriority w:val="99"/>
    <w:rsid w:val="004E39FD"/>
    <w:rPr>
      <w:rFonts w:asciiTheme="majorHAnsi" w:hAnsiTheme="majorHAnsi"/>
      <w:sz w:val="24"/>
    </w:rPr>
  </w:style>
  <w:style w:type="character" w:customStyle="1" w:styleId="Heading2Char">
    <w:name w:val="Heading 2 Char"/>
    <w:basedOn w:val="DefaultParagraphFont"/>
    <w:link w:val="Heading2"/>
    <w:uiPriority w:val="9"/>
    <w:rsid w:val="00407A5E"/>
    <w:rPr>
      <w:caps/>
      <w:spacing w:val="15"/>
      <w:shd w:val="clear" w:color="auto" w:fill="D4EAF3" w:themeFill="accent1" w:themeFillTint="33"/>
    </w:rPr>
  </w:style>
  <w:style w:type="table" w:styleId="TableGrid">
    <w:name w:val="Table Grid"/>
    <w:basedOn w:val="TableNormal"/>
    <w:uiPriority w:val="39"/>
    <w:rsid w:val="000279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407A5E"/>
    <w:rPr>
      <w:caps/>
      <w:color w:val="1A495C" w:themeColor="accent1" w:themeShade="7F"/>
      <w:spacing w:val="15"/>
    </w:rPr>
  </w:style>
  <w:style w:type="paragraph" w:styleId="ListParagraph">
    <w:name w:val="List Paragraph"/>
    <w:basedOn w:val="Normal"/>
    <w:uiPriority w:val="34"/>
    <w:qFormat/>
    <w:rsid w:val="00CD01D6"/>
    <w:pPr>
      <w:ind w:left="720"/>
      <w:contextualSpacing/>
    </w:pPr>
  </w:style>
  <w:style w:type="character" w:styleId="PlaceholderText">
    <w:name w:val="Placeholder Text"/>
    <w:basedOn w:val="DefaultParagraphFont"/>
    <w:uiPriority w:val="99"/>
    <w:semiHidden/>
    <w:rsid w:val="006C08BD"/>
    <w:rPr>
      <w:color w:val="808080"/>
    </w:rPr>
  </w:style>
  <w:style w:type="character" w:styleId="Emphasis">
    <w:name w:val="Emphasis"/>
    <w:uiPriority w:val="20"/>
    <w:qFormat/>
    <w:rsid w:val="00407A5E"/>
    <w:rPr>
      <w:caps/>
      <w:color w:val="1A495C" w:themeColor="accent1" w:themeShade="7F"/>
      <w:spacing w:val="5"/>
    </w:rPr>
  </w:style>
  <w:style w:type="paragraph" w:styleId="ListBullet">
    <w:name w:val="List Bullet"/>
    <w:basedOn w:val="Normal"/>
    <w:uiPriority w:val="99"/>
    <w:rsid w:val="0098733A"/>
    <w:pPr>
      <w:numPr>
        <w:numId w:val="10"/>
      </w:numPr>
      <w:tabs>
        <w:tab w:val="clear" w:pos="360"/>
      </w:tabs>
      <w:spacing w:after="0"/>
      <w:contextualSpacing/>
    </w:pPr>
  </w:style>
  <w:style w:type="numbering" w:customStyle="1" w:styleId="BullettedList">
    <w:name w:val="BullettedList"/>
    <w:uiPriority w:val="99"/>
    <w:rsid w:val="0098733A"/>
    <w:pPr>
      <w:numPr>
        <w:numId w:val="10"/>
      </w:numPr>
    </w:pPr>
  </w:style>
  <w:style w:type="paragraph" w:styleId="Caption">
    <w:name w:val="caption"/>
    <w:basedOn w:val="Normal"/>
    <w:next w:val="Normal"/>
    <w:uiPriority w:val="35"/>
    <w:unhideWhenUsed/>
    <w:qFormat/>
    <w:rsid w:val="00407A5E"/>
    <w:rPr>
      <w:b/>
      <w:bCs/>
      <w:color w:val="276E8B" w:themeColor="accent1" w:themeShade="BF"/>
      <w:sz w:val="16"/>
      <w:szCs w:val="16"/>
    </w:rPr>
  </w:style>
  <w:style w:type="paragraph" w:styleId="ListBullet2">
    <w:name w:val="List Bullet 2"/>
    <w:basedOn w:val="Normal"/>
    <w:uiPriority w:val="99"/>
    <w:semiHidden/>
    <w:unhideWhenUsed/>
    <w:rsid w:val="0098733A"/>
    <w:pPr>
      <w:numPr>
        <w:ilvl w:val="1"/>
        <w:numId w:val="10"/>
      </w:numPr>
      <w:contextualSpacing/>
    </w:pPr>
  </w:style>
  <w:style w:type="character" w:styleId="PageNumber">
    <w:name w:val="page number"/>
    <w:basedOn w:val="DefaultParagraphFont"/>
    <w:uiPriority w:val="99"/>
    <w:rsid w:val="00AD010B"/>
    <w:rPr>
      <w:color w:val="3494BA" w:themeColor="accent1"/>
    </w:rPr>
  </w:style>
  <w:style w:type="paragraph" w:customStyle="1" w:styleId="CoverHead1">
    <w:name w:val="Cover Head 1"/>
    <w:basedOn w:val="Normal"/>
    <w:link w:val="CoverHead1Char"/>
    <w:uiPriority w:val="10"/>
    <w:rsid w:val="00224640"/>
    <w:pPr>
      <w:spacing w:before="480" w:after="60"/>
    </w:pPr>
    <w:rPr>
      <w:color w:val="A6A6A6" w:themeColor="background1" w:themeShade="A6"/>
      <w:sz w:val="36"/>
    </w:rPr>
  </w:style>
  <w:style w:type="paragraph" w:customStyle="1" w:styleId="CoverHead2">
    <w:name w:val="Cover Head 2"/>
    <w:basedOn w:val="Normal"/>
    <w:next w:val="Normal"/>
    <w:link w:val="CoverHead2Char"/>
    <w:uiPriority w:val="10"/>
    <w:rsid w:val="00224640"/>
    <w:rPr>
      <w:color w:val="3494BA" w:themeColor="accent1"/>
      <w:sz w:val="44"/>
      <w:szCs w:val="44"/>
    </w:rPr>
  </w:style>
  <w:style w:type="character" w:customStyle="1" w:styleId="CoverHead1Char">
    <w:name w:val="Cover Head 1 Char"/>
    <w:basedOn w:val="Heading1Char"/>
    <w:link w:val="CoverHead1"/>
    <w:uiPriority w:val="10"/>
    <w:rsid w:val="005979D4"/>
    <w:rPr>
      <w:rFonts w:asciiTheme="majorHAnsi" w:hAnsiTheme="majorHAnsi"/>
      <w:b/>
      <w:bCs/>
      <w:caps/>
      <w:color w:val="A6A6A6" w:themeColor="background1" w:themeShade="A6"/>
      <w:spacing w:val="15"/>
      <w:sz w:val="36"/>
      <w:szCs w:val="18"/>
      <w:shd w:val="clear" w:color="auto" w:fill="3494BA" w:themeFill="accent1"/>
    </w:rPr>
  </w:style>
  <w:style w:type="character" w:customStyle="1" w:styleId="CoverHead2Char">
    <w:name w:val="Cover Head 2 Char"/>
    <w:basedOn w:val="DefaultParagraphFont"/>
    <w:link w:val="CoverHead2"/>
    <w:uiPriority w:val="10"/>
    <w:rsid w:val="005979D4"/>
    <w:rPr>
      <w:color w:val="3494BA" w:themeColor="accent1"/>
      <w:sz w:val="44"/>
      <w:szCs w:val="44"/>
    </w:rPr>
  </w:style>
  <w:style w:type="paragraph" w:styleId="TOCHeading">
    <w:name w:val="TOC Heading"/>
    <w:basedOn w:val="Heading1"/>
    <w:next w:val="Normal"/>
    <w:uiPriority w:val="39"/>
    <w:unhideWhenUsed/>
    <w:qFormat/>
    <w:rsid w:val="00407A5E"/>
    <w:pPr>
      <w:outlineLvl w:val="9"/>
    </w:pPr>
  </w:style>
  <w:style w:type="paragraph" w:styleId="TOC1">
    <w:name w:val="toc 1"/>
    <w:basedOn w:val="Normal"/>
    <w:next w:val="Normal"/>
    <w:autoRedefine/>
    <w:uiPriority w:val="39"/>
    <w:unhideWhenUsed/>
    <w:rsid w:val="003A73C7"/>
    <w:pPr>
      <w:spacing w:before="360" w:after="360"/>
    </w:pPr>
    <w:rPr>
      <w:b/>
      <w:bCs/>
      <w:caps/>
      <w:sz w:val="22"/>
      <w:szCs w:val="22"/>
      <w:u w:val="single"/>
    </w:rPr>
  </w:style>
  <w:style w:type="paragraph" w:styleId="TOC2">
    <w:name w:val="toc 2"/>
    <w:basedOn w:val="Normal"/>
    <w:next w:val="Normal"/>
    <w:autoRedefine/>
    <w:uiPriority w:val="39"/>
    <w:unhideWhenUsed/>
    <w:rsid w:val="003A73C7"/>
    <w:pPr>
      <w:spacing w:after="0"/>
    </w:pPr>
    <w:rPr>
      <w:b/>
      <w:bCs/>
      <w:smallCaps/>
      <w:sz w:val="22"/>
      <w:szCs w:val="22"/>
    </w:rPr>
  </w:style>
  <w:style w:type="paragraph" w:styleId="TOC3">
    <w:name w:val="toc 3"/>
    <w:basedOn w:val="Normal"/>
    <w:next w:val="Normal"/>
    <w:autoRedefine/>
    <w:uiPriority w:val="39"/>
    <w:unhideWhenUsed/>
    <w:rsid w:val="003A73C7"/>
    <w:pPr>
      <w:spacing w:after="0"/>
    </w:pPr>
    <w:rPr>
      <w:smallCaps/>
      <w:sz w:val="22"/>
      <w:szCs w:val="22"/>
    </w:rPr>
  </w:style>
  <w:style w:type="paragraph" w:styleId="TOC4">
    <w:name w:val="toc 4"/>
    <w:basedOn w:val="Normal"/>
    <w:next w:val="Normal"/>
    <w:autoRedefine/>
    <w:uiPriority w:val="39"/>
    <w:unhideWhenUsed/>
    <w:rsid w:val="003A73C7"/>
    <w:pPr>
      <w:spacing w:after="0"/>
    </w:pPr>
    <w:rPr>
      <w:sz w:val="22"/>
      <w:szCs w:val="22"/>
    </w:rPr>
  </w:style>
  <w:style w:type="paragraph" w:styleId="TOC5">
    <w:name w:val="toc 5"/>
    <w:basedOn w:val="Normal"/>
    <w:next w:val="Normal"/>
    <w:autoRedefine/>
    <w:uiPriority w:val="39"/>
    <w:unhideWhenUsed/>
    <w:rsid w:val="003A73C7"/>
    <w:pPr>
      <w:spacing w:after="0"/>
    </w:pPr>
    <w:rPr>
      <w:sz w:val="22"/>
      <w:szCs w:val="22"/>
    </w:rPr>
  </w:style>
  <w:style w:type="paragraph" w:styleId="TOC6">
    <w:name w:val="toc 6"/>
    <w:basedOn w:val="Normal"/>
    <w:next w:val="Normal"/>
    <w:autoRedefine/>
    <w:uiPriority w:val="39"/>
    <w:unhideWhenUsed/>
    <w:rsid w:val="003A73C7"/>
    <w:pPr>
      <w:spacing w:after="0"/>
    </w:pPr>
    <w:rPr>
      <w:sz w:val="22"/>
      <w:szCs w:val="22"/>
    </w:rPr>
  </w:style>
  <w:style w:type="paragraph" w:styleId="TOC7">
    <w:name w:val="toc 7"/>
    <w:basedOn w:val="Normal"/>
    <w:next w:val="Normal"/>
    <w:autoRedefine/>
    <w:uiPriority w:val="39"/>
    <w:unhideWhenUsed/>
    <w:rsid w:val="003A73C7"/>
    <w:pPr>
      <w:spacing w:after="0"/>
    </w:pPr>
    <w:rPr>
      <w:sz w:val="22"/>
      <w:szCs w:val="22"/>
    </w:rPr>
  </w:style>
  <w:style w:type="paragraph" w:styleId="TOC8">
    <w:name w:val="toc 8"/>
    <w:basedOn w:val="Normal"/>
    <w:next w:val="Normal"/>
    <w:autoRedefine/>
    <w:uiPriority w:val="39"/>
    <w:unhideWhenUsed/>
    <w:rsid w:val="003A73C7"/>
    <w:pPr>
      <w:spacing w:after="0"/>
    </w:pPr>
    <w:rPr>
      <w:sz w:val="22"/>
      <w:szCs w:val="22"/>
    </w:rPr>
  </w:style>
  <w:style w:type="paragraph" w:styleId="TOC9">
    <w:name w:val="toc 9"/>
    <w:basedOn w:val="Normal"/>
    <w:next w:val="Normal"/>
    <w:autoRedefine/>
    <w:uiPriority w:val="39"/>
    <w:unhideWhenUsed/>
    <w:rsid w:val="003A73C7"/>
    <w:pPr>
      <w:spacing w:after="0"/>
    </w:pPr>
    <w:rPr>
      <w:sz w:val="22"/>
      <w:szCs w:val="22"/>
    </w:rPr>
  </w:style>
  <w:style w:type="paragraph" w:styleId="NormalWeb">
    <w:name w:val="Normal (Web)"/>
    <w:basedOn w:val="Normal"/>
    <w:uiPriority w:val="99"/>
    <w:semiHidden/>
    <w:unhideWhenUsed/>
    <w:rsid w:val="003062F5"/>
    <w:pPr>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77D52"/>
    <w:rPr>
      <w:color w:val="6B9F25" w:themeColor="hyperlink"/>
      <w:u w:val="single"/>
    </w:rPr>
  </w:style>
  <w:style w:type="character" w:styleId="UnresolvedMention">
    <w:name w:val="Unresolved Mention"/>
    <w:basedOn w:val="DefaultParagraphFont"/>
    <w:uiPriority w:val="99"/>
    <w:semiHidden/>
    <w:unhideWhenUsed/>
    <w:rsid w:val="00E12678"/>
    <w:rPr>
      <w:color w:val="605E5C"/>
      <w:shd w:val="clear" w:color="auto" w:fill="E1DFDD"/>
    </w:rPr>
  </w:style>
  <w:style w:type="character" w:customStyle="1" w:styleId="Heading4Char">
    <w:name w:val="Heading 4 Char"/>
    <w:basedOn w:val="DefaultParagraphFont"/>
    <w:link w:val="Heading4"/>
    <w:uiPriority w:val="9"/>
    <w:semiHidden/>
    <w:rsid w:val="00407A5E"/>
    <w:rPr>
      <w:caps/>
      <w:color w:val="276E8B" w:themeColor="accent1" w:themeShade="BF"/>
      <w:spacing w:val="10"/>
    </w:rPr>
  </w:style>
  <w:style w:type="character" w:customStyle="1" w:styleId="Heading5Char">
    <w:name w:val="Heading 5 Char"/>
    <w:basedOn w:val="DefaultParagraphFont"/>
    <w:link w:val="Heading5"/>
    <w:uiPriority w:val="9"/>
    <w:semiHidden/>
    <w:rsid w:val="00407A5E"/>
    <w:rPr>
      <w:caps/>
      <w:color w:val="276E8B" w:themeColor="accent1" w:themeShade="BF"/>
      <w:spacing w:val="10"/>
    </w:rPr>
  </w:style>
  <w:style w:type="character" w:customStyle="1" w:styleId="Heading6Char">
    <w:name w:val="Heading 6 Char"/>
    <w:basedOn w:val="DefaultParagraphFont"/>
    <w:link w:val="Heading6"/>
    <w:uiPriority w:val="9"/>
    <w:semiHidden/>
    <w:rsid w:val="00407A5E"/>
    <w:rPr>
      <w:caps/>
      <w:color w:val="276E8B" w:themeColor="accent1" w:themeShade="BF"/>
      <w:spacing w:val="10"/>
    </w:rPr>
  </w:style>
  <w:style w:type="character" w:customStyle="1" w:styleId="Heading7Char">
    <w:name w:val="Heading 7 Char"/>
    <w:basedOn w:val="DefaultParagraphFont"/>
    <w:link w:val="Heading7"/>
    <w:uiPriority w:val="9"/>
    <w:semiHidden/>
    <w:rsid w:val="00407A5E"/>
    <w:rPr>
      <w:caps/>
      <w:color w:val="276E8B" w:themeColor="accent1" w:themeShade="BF"/>
      <w:spacing w:val="10"/>
    </w:rPr>
  </w:style>
  <w:style w:type="character" w:customStyle="1" w:styleId="Heading8Char">
    <w:name w:val="Heading 8 Char"/>
    <w:basedOn w:val="DefaultParagraphFont"/>
    <w:link w:val="Heading8"/>
    <w:uiPriority w:val="9"/>
    <w:semiHidden/>
    <w:rsid w:val="00407A5E"/>
    <w:rPr>
      <w:caps/>
      <w:spacing w:val="10"/>
      <w:sz w:val="18"/>
      <w:szCs w:val="18"/>
    </w:rPr>
  </w:style>
  <w:style w:type="character" w:customStyle="1" w:styleId="Heading9Char">
    <w:name w:val="Heading 9 Char"/>
    <w:basedOn w:val="DefaultParagraphFont"/>
    <w:link w:val="Heading9"/>
    <w:uiPriority w:val="9"/>
    <w:semiHidden/>
    <w:rsid w:val="00407A5E"/>
    <w:rPr>
      <w:i/>
      <w:iCs/>
      <w:caps/>
      <w:spacing w:val="10"/>
      <w:sz w:val="18"/>
      <w:szCs w:val="18"/>
    </w:rPr>
  </w:style>
  <w:style w:type="character" w:styleId="Strong">
    <w:name w:val="Strong"/>
    <w:uiPriority w:val="22"/>
    <w:qFormat/>
    <w:rsid w:val="00407A5E"/>
    <w:rPr>
      <w:b/>
      <w:bCs/>
    </w:rPr>
  </w:style>
  <w:style w:type="paragraph" w:styleId="NoSpacing">
    <w:name w:val="No Spacing"/>
    <w:uiPriority w:val="1"/>
    <w:qFormat/>
    <w:rsid w:val="00407A5E"/>
    <w:pPr>
      <w:spacing w:after="0" w:line="240" w:lineRule="auto"/>
    </w:pPr>
  </w:style>
  <w:style w:type="paragraph" w:styleId="Quote">
    <w:name w:val="Quote"/>
    <w:basedOn w:val="Normal"/>
    <w:next w:val="Normal"/>
    <w:link w:val="QuoteChar"/>
    <w:uiPriority w:val="29"/>
    <w:qFormat/>
    <w:rsid w:val="00407A5E"/>
    <w:rPr>
      <w:i/>
      <w:iCs/>
      <w:sz w:val="24"/>
      <w:szCs w:val="24"/>
    </w:rPr>
  </w:style>
  <w:style w:type="character" w:customStyle="1" w:styleId="QuoteChar">
    <w:name w:val="Quote Char"/>
    <w:basedOn w:val="DefaultParagraphFont"/>
    <w:link w:val="Quote"/>
    <w:uiPriority w:val="29"/>
    <w:rsid w:val="00407A5E"/>
    <w:rPr>
      <w:i/>
      <w:iCs/>
      <w:sz w:val="24"/>
      <w:szCs w:val="24"/>
    </w:rPr>
  </w:style>
  <w:style w:type="paragraph" w:styleId="IntenseQuote">
    <w:name w:val="Intense Quote"/>
    <w:basedOn w:val="Normal"/>
    <w:next w:val="Normal"/>
    <w:link w:val="IntenseQuoteChar"/>
    <w:uiPriority w:val="30"/>
    <w:qFormat/>
    <w:rsid w:val="00407A5E"/>
    <w:pPr>
      <w:spacing w:before="240" w:after="240" w:line="240" w:lineRule="auto"/>
      <w:ind w:left="1080" w:right="1080"/>
      <w:jc w:val="center"/>
    </w:pPr>
    <w:rPr>
      <w:color w:val="3494BA" w:themeColor="accent1"/>
      <w:sz w:val="24"/>
      <w:szCs w:val="24"/>
    </w:rPr>
  </w:style>
  <w:style w:type="character" w:customStyle="1" w:styleId="IntenseQuoteChar">
    <w:name w:val="Intense Quote Char"/>
    <w:basedOn w:val="DefaultParagraphFont"/>
    <w:link w:val="IntenseQuote"/>
    <w:uiPriority w:val="30"/>
    <w:rsid w:val="00407A5E"/>
    <w:rPr>
      <w:color w:val="3494BA" w:themeColor="accent1"/>
      <w:sz w:val="24"/>
      <w:szCs w:val="24"/>
    </w:rPr>
  </w:style>
  <w:style w:type="character" w:styleId="SubtleEmphasis">
    <w:name w:val="Subtle Emphasis"/>
    <w:uiPriority w:val="19"/>
    <w:qFormat/>
    <w:rsid w:val="00407A5E"/>
    <w:rPr>
      <w:i/>
      <w:iCs/>
      <w:color w:val="1A495C" w:themeColor="accent1" w:themeShade="7F"/>
    </w:rPr>
  </w:style>
  <w:style w:type="character" w:styleId="IntenseEmphasis">
    <w:name w:val="Intense Emphasis"/>
    <w:uiPriority w:val="21"/>
    <w:qFormat/>
    <w:rsid w:val="00407A5E"/>
    <w:rPr>
      <w:b/>
      <w:bCs/>
      <w:caps/>
      <w:color w:val="1A495C" w:themeColor="accent1" w:themeShade="7F"/>
      <w:spacing w:val="10"/>
    </w:rPr>
  </w:style>
  <w:style w:type="character" w:styleId="SubtleReference">
    <w:name w:val="Subtle Reference"/>
    <w:uiPriority w:val="31"/>
    <w:qFormat/>
    <w:rsid w:val="00407A5E"/>
    <w:rPr>
      <w:b/>
      <w:bCs/>
      <w:color w:val="3494BA" w:themeColor="accent1"/>
    </w:rPr>
  </w:style>
  <w:style w:type="character" w:styleId="IntenseReference">
    <w:name w:val="Intense Reference"/>
    <w:uiPriority w:val="32"/>
    <w:qFormat/>
    <w:rsid w:val="00407A5E"/>
    <w:rPr>
      <w:b/>
      <w:bCs/>
      <w:i/>
      <w:iCs/>
      <w:caps/>
      <w:color w:val="3494BA" w:themeColor="accent1"/>
    </w:rPr>
  </w:style>
  <w:style w:type="character" w:styleId="BookTitle">
    <w:name w:val="Book Title"/>
    <w:uiPriority w:val="33"/>
    <w:qFormat/>
    <w:rsid w:val="00407A5E"/>
    <w:rPr>
      <w:b/>
      <w:bCs/>
      <w:i/>
      <w:iCs/>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3625085">
      <w:bodyDiv w:val="1"/>
      <w:marLeft w:val="0"/>
      <w:marRight w:val="0"/>
      <w:marTop w:val="0"/>
      <w:marBottom w:val="0"/>
      <w:divBdr>
        <w:top w:val="none" w:sz="0" w:space="0" w:color="auto"/>
        <w:left w:val="none" w:sz="0" w:space="0" w:color="auto"/>
        <w:bottom w:val="none" w:sz="0" w:space="0" w:color="auto"/>
        <w:right w:val="none" w:sz="0" w:space="0" w:color="auto"/>
      </w:divBdr>
    </w:div>
    <w:div w:id="639192165">
      <w:bodyDiv w:val="1"/>
      <w:marLeft w:val="0"/>
      <w:marRight w:val="0"/>
      <w:marTop w:val="0"/>
      <w:marBottom w:val="0"/>
      <w:divBdr>
        <w:top w:val="none" w:sz="0" w:space="0" w:color="auto"/>
        <w:left w:val="none" w:sz="0" w:space="0" w:color="auto"/>
        <w:bottom w:val="none" w:sz="0" w:space="0" w:color="auto"/>
        <w:right w:val="none" w:sz="0" w:space="0" w:color="auto"/>
      </w:divBdr>
    </w:div>
    <w:div w:id="1178933950">
      <w:bodyDiv w:val="1"/>
      <w:marLeft w:val="0"/>
      <w:marRight w:val="0"/>
      <w:marTop w:val="0"/>
      <w:marBottom w:val="0"/>
      <w:divBdr>
        <w:top w:val="none" w:sz="0" w:space="0" w:color="auto"/>
        <w:left w:val="none" w:sz="0" w:space="0" w:color="auto"/>
        <w:bottom w:val="none" w:sz="0" w:space="0" w:color="auto"/>
        <w:right w:val="none" w:sz="0" w:space="0" w:color="auto"/>
      </w:divBdr>
    </w:div>
    <w:div w:id="1399867775">
      <w:bodyDiv w:val="1"/>
      <w:marLeft w:val="0"/>
      <w:marRight w:val="0"/>
      <w:marTop w:val="0"/>
      <w:marBottom w:val="0"/>
      <w:divBdr>
        <w:top w:val="none" w:sz="0" w:space="0" w:color="auto"/>
        <w:left w:val="none" w:sz="0" w:space="0" w:color="auto"/>
        <w:bottom w:val="none" w:sz="0" w:space="0" w:color="auto"/>
        <w:right w:val="none" w:sz="0" w:space="0" w:color="auto"/>
      </w:divBdr>
    </w:div>
    <w:div w:id="2061323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www.expresspcb.com/express-pcb-manufacturing-service/" TargetMode="External"/><Relationship Id="rId50" Type="http://schemas.openxmlformats.org/officeDocument/2006/relationships/hyperlink" Target="https://www.github.com/MajicDesigns/MD_AD9833/blob/master/examples/MD_AD9833_Test/MD_AD9833_Test.ino" TargetMode="External"/><Relationship Id="rId55"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hyperlink" Target="https://store.arduino.cc/usa/arduino-nano.%20Date%20accessed%203/19/20"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hyperlink" Target="http://www.analog.com/en/products/ad9833.html" TargetMode="External"/><Relationship Id="rId53"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hyperlink" Target="https://www.howtomechatronics.com/tutorials/arduino/rotary-encoder-works-use-arduino/" TargetMode="External"/><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www.maximintegrated.com/en/products/power/charge-pumps/ICL7660.html" TargetMode="External"/><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eader" Target="header1.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ylu\AppData\Roaming\Microsoft\Templates\Classic%20students%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A1858E9892E4DCA9B66B63B53BAFF30"/>
        <w:category>
          <w:name w:val="General"/>
          <w:gallery w:val="placeholder"/>
        </w:category>
        <w:types>
          <w:type w:val="bbPlcHdr"/>
        </w:types>
        <w:behaviors>
          <w:behavior w:val="content"/>
        </w:behaviors>
        <w:guid w:val="{26B98CBF-0264-4A9E-9381-BD861153DE75}"/>
      </w:docPartPr>
      <w:docPartBody>
        <w:p w:rsidR="0093245D" w:rsidRDefault="0093245D">
          <w:pPr>
            <w:pStyle w:val="0A1858E9892E4DCA9B66B63B53BAFF30"/>
          </w:pPr>
          <w:r w:rsidRPr="000040C5">
            <w:t>Student:</w:t>
          </w:r>
        </w:p>
      </w:docPartBody>
    </w:docPart>
    <w:docPart>
      <w:docPartPr>
        <w:name w:val="05F9460DC13F40BBA88ACCF8219E15EF"/>
        <w:category>
          <w:name w:val="General"/>
          <w:gallery w:val="placeholder"/>
        </w:category>
        <w:types>
          <w:type w:val="bbPlcHdr"/>
        </w:types>
        <w:behaviors>
          <w:behavior w:val="content"/>
        </w:behaviors>
        <w:guid w:val="{D7571944-6A6C-4217-A988-C0CB9DC1F704}"/>
      </w:docPartPr>
      <w:docPartBody>
        <w:p w:rsidR="0093245D" w:rsidRDefault="0093245D">
          <w:pPr>
            <w:pStyle w:val="05F9460DC13F40BBA88ACCF8219E15EF"/>
          </w:pPr>
          <w:r w:rsidRPr="000040C5">
            <w:t>Teacher:</w:t>
          </w:r>
        </w:p>
      </w:docPartBody>
    </w:docPart>
    <w:docPart>
      <w:docPartPr>
        <w:name w:val="A829E207332E49D69E68F90FC8B2645D"/>
        <w:category>
          <w:name w:val="General"/>
          <w:gallery w:val="placeholder"/>
        </w:category>
        <w:types>
          <w:type w:val="bbPlcHdr"/>
        </w:types>
        <w:behaviors>
          <w:behavior w:val="content"/>
        </w:behaviors>
        <w:guid w:val="{C2D7CAC0-8045-440F-865E-344457E3CB46}"/>
      </w:docPartPr>
      <w:docPartBody>
        <w:p w:rsidR="0093245D" w:rsidRDefault="0093245D">
          <w:pPr>
            <w:pStyle w:val="A829E207332E49D69E68F90FC8B2645D"/>
          </w:pPr>
          <w:r w:rsidRPr="000040C5">
            <w:t>Course:</w:t>
          </w:r>
        </w:p>
      </w:docPartBody>
    </w:docPart>
    <w:docPart>
      <w:docPartPr>
        <w:name w:val="F524D03B92EF4ABF86BF03675051FD9F"/>
        <w:category>
          <w:name w:val="General"/>
          <w:gallery w:val="placeholder"/>
        </w:category>
        <w:types>
          <w:type w:val="bbPlcHdr"/>
        </w:types>
        <w:behaviors>
          <w:behavior w:val="content"/>
        </w:behaviors>
        <w:guid w:val="{17EF7836-7827-483C-8D0F-F6E08E7EB493}"/>
      </w:docPartPr>
      <w:docPartBody>
        <w:p w:rsidR="0093245D" w:rsidRDefault="0093245D">
          <w:pPr>
            <w:pStyle w:val="F524D03B92EF4ABF86BF03675051FD9F"/>
          </w:pPr>
          <w:r w:rsidRPr="000040C5">
            <w:t>Course title</w:t>
          </w:r>
        </w:p>
      </w:docPartBody>
    </w:docPart>
    <w:docPart>
      <w:docPartPr>
        <w:name w:val="635D97F43DF94019B8477E312A373365"/>
        <w:category>
          <w:name w:val="General"/>
          <w:gallery w:val="placeholder"/>
        </w:category>
        <w:types>
          <w:type w:val="bbPlcHdr"/>
        </w:types>
        <w:behaviors>
          <w:behavior w:val="content"/>
        </w:behaviors>
        <w:guid w:val="{05475F36-A3AD-42AE-B2F4-61EB36056862}"/>
      </w:docPartPr>
      <w:docPartBody>
        <w:p w:rsidR="0093245D" w:rsidRDefault="0093245D">
          <w:pPr>
            <w:pStyle w:val="635D97F43DF94019B8477E312A373365"/>
          </w:pPr>
          <w:r w:rsidRPr="000040C5">
            <w:t>Neque porro quisquam est, qui dolorem ipsum quia dolor sit amet, consectetur, adipisci velit, sed quia non numquam eius modi tempora incidunt ut labore et dolore magnam aliquam quaerat voluptatem. Ut enim ad minima veniam, quis nostrum exercitationem ullam corporis suscipit laboriosam, nisi ut aliquid ex ea commodi consequatur?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Malgun Gothic">
    <w:altName w:val="맑은 고딕"/>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A145D7A"/>
    <w:multiLevelType w:val="multilevel"/>
    <w:tmpl w:val="7E5E73A2"/>
    <w:styleLink w:val="BullettedList"/>
    <w:lvl w:ilvl="0">
      <w:start w:val="1"/>
      <w:numFmt w:val="bullet"/>
      <w:pStyle w:val="ListBullet"/>
      <w:lvlText w:val=""/>
      <w:lvlJc w:val="left"/>
      <w:pPr>
        <w:tabs>
          <w:tab w:val="num" w:pos="360"/>
        </w:tabs>
        <w:ind w:left="357" w:hanging="357"/>
      </w:pPr>
      <w:rPr>
        <w:rFonts w:ascii="Symbol" w:hAnsi="Symbol" w:hint="default"/>
        <w:color w:val="4472C4" w:themeColor="accent1"/>
      </w:rPr>
    </w:lvl>
    <w:lvl w:ilvl="1">
      <w:start w:val="1"/>
      <w:numFmt w:val="bullet"/>
      <w:pStyle w:val="ListBullet2"/>
      <w:lvlText w:val="o"/>
      <w:lvlJc w:val="left"/>
      <w:pPr>
        <w:tabs>
          <w:tab w:val="num" w:pos="360"/>
        </w:tabs>
        <w:ind w:left="357" w:hanging="357"/>
      </w:pPr>
      <w:rPr>
        <w:rFonts w:ascii="Courier New" w:hAnsi="Courier New" w:hint="default"/>
      </w:rPr>
    </w:lvl>
    <w:lvl w:ilvl="2">
      <w:start w:val="1"/>
      <w:numFmt w:val="bullet"/>
      <w:lvlText w:val=""/>
      <w:lvlJc w:val="left"/>
      <w:pPr>
        <w:tabs>
          <w:tab w:val="num" w:pos="360"/>
        </w:tabs>
        <w:ind w:left="357" w:hanging="357"/>
      </w:pPr>
      <w:rPr>
        <w:rFonts w:ascii="Wingdings" w:hAnsi="Wingdings" w:hint="default"/>
      </w:rPr>
    </w:lvl>
    <w:lvl w:ilvl="3">
      <w:start w:val="1"/>
      <w:numFmt w:val="bullet"/>
      <w:lvlText w:val=""/>
      <w:lvlJc w:val="left"/>
      <w:pPr>
        <w:tabs>
          <w:tab w:val="num" w:pos="360"/>
        </w:tabs>
        <w:ind w:left="357" w:hanging="357"/>
      </w:pPr>
      <w:rPr>
        <w:rFonts w:ascii="Symbol" w:hAnsi="Symbol" w:hint="default"/>
      </w:rPr>
    </w:lvl>
    <w:lvl w:ilvl="4">
      <w:start w:val="1"/>
      <w:numFmt w:val="bullet"/>
      <w:lvlText w:val="o"/>
      <w:lvlJc w:val="left"/>
      <w:pPr>
        <w:tabs>
          <w:tab w:val="num" w:pos="360"/>
        </w:tabs>
        <w:ind w:left="357" w:hanging="357"/>
      </w:pPr>
      <w:rPr>
        <w:rFonts w:ascii="Courier New" w:hAnsi="Courier New" w:cs="Courier New" w:hint="default"/>
      </w:rPr>
    </w:lvl>
    <w:lvl w:ilvl="5">
      <w:start w:val="1"/>
      <w:numFmt w:val="bullet"/>
      <w:lvlText w:val=""/>
      <w:lvlJc w:val="left"/>
      <w:pPr>
        <w:tabs>
          <w:tab w:val="num" w:pos="360"/>
        </w:tabs>
        <w:ind w:left="357" w:hanging="357"/>
      </w:pPr>
      <w:rPr>
        <w:rFonts w:ascii="Wingdings" w:hAnsi="Wingdings" w:hint="default"/>
      </w:rPr>
    </w:lvl>
    <w:lvl w:ilvl="6">
      <w:start w:val="1"/>
      <w:numFmt w:val="bullet"/>
      <w:lvlText w:val=""/>
      <w:lvlJc w:val="left"/>
      <w:pPr>
        <w:tabs>
          <w:tab w:val="num" w:pos="360"/>
        </w:tabs>
        <w:ind w:left="357" w:hanging="357"/>
      </w:pPr>
      <w:rPr>
        <w:rFonts w:ascii="Symbol" w:hAnsi="Symbol" w:hint="default"/>
      </w:rPr>
    </w:lvl>
    <w:lvl w:ilvl="7">
      <w:start w:val="1"/>
      <w:numFmt w:val="bullet"/>
      <w:lvlText w:val="o"/>
      <w:lvlJc w:val="left"/>
      <w:pPr>
        <w:tabs>
          <w:tab w:val="num" w:pos="360"/>
        </w:tabs>
        <w:ind w:left="357" w:hanging="357"/>
      </w:pPr>
      <w:rPr>
        <w:rFonts w:ascii="Courier New" w:hAnsi="Courier New" w:cs="Courier New" w:hint="default"/>
      </w:rPr>
    </w:lvl>
    <w:lvl w:ilvl="8">
      <w:start w:val="1"/>
      <w:numFmt w:val="bullet"/>
      <w:lvlText w:val=""/>
      <w:lvlJc w:val="left"/>
      <w:pPr>
        <w:tabs>
          <w:tab w:val="num" w:pos="360"/>
        </w:tabs>
        <w:ind w:left="357" w:hanging="357"/>
      </w:pPr>
      <w:rPr>
        <w:rFonts w:ascii="Wingdings" w:hAnsi="Wingding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245D"/>
    <w:rsid w:val="0050635C"/>
    <w:rsid w:val="0068624C"/>
    <w:rsid w:val="007A403A"/>
    <w:rsid w:val="0093245D"/>
    <w:rsid w:val="00BF6586"/>
    <w:rsid w:val="00D35736"/>
    <w:rsid w:val="00DD4E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pPr>
      <w:keepNext/>
      <w:spacing w:before="240" w:after="120" w:line="240" w:lineRule="auto"/>
      <w:outlineLvl w:val="1"/>
    </w:pPr>
    <w:rPr>
      <w:rFonts w:asciiTheme="majorHAnsi" w:eastAsiaTheme="minorHAnsi" w:hAnsiTheme="majorHAnsi"/>
      <w:bCs/>
      <w:color w:val="4472C4" w:themeColor="accent1"/>
      <w:sz w:val="36"/>
      <w:szCs w:val="5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Pr>
      <w:i w:val="0"/>
      <w:iCs/>
      <w:color w:val="4472C4" w:themeColor="accent1"/>
    </w:rPr>
  </w:style>
  <w:style w:type="paragraph" w:customStyle="1" w:styleId="1CE5014611E0494E951DBB2336FC9B23">
    <w:name w:val="1CE5014611E0494E951DBB2336FC9B23"/>
  </w:style>
  <w:style w:type="paragraph" w:customStyle="1" w:styleId="FBE91492FC6C42B5A113D6B36F89EC38">
    <w:name w:val="FBE91492FC6C42B5A113D6B36F89EC38"/>
  </w:style>
  <w:style w:type="paragraph" w:customStyle="1" w:styleId="D01CE7C8A8DB42ED9F73CCFB5D14D477">
    <w:name w:val="D01CE7C8A8DB42ED9F73CCFB5D14D477"/>
  </w:style>
  <w:style w:type="paragraph" w:customStyle="1" w:styleId="0A1858E9892E4DCA9B66B63B53BAFF30">
    <w:name w:val="0A1858E9892E4DCA9B66B63B53BAFF30"/>
  </w:style>
  <w:style w:type="paragraph" w:customStyle="1" w:styleId="CCBCDD4596A6438CB9212CBCA92305D4">
    <w:name w:val="CCBCDD4596A6438CB9212CBCA92305D4"/>
  </w:style>
  <w:style w:type="paragraph" w:customStyle="1" w:styleId="05F9460DC13F40BBA88ACCF8219E15EF">
    <w:name w:val="05F9460DC13F40BBA88ACCF8219E15EF"/>
  </w:style>
  <w:style w:type="paragraph" w:customStyle="1" w:styleId="DC80384E20C941908ECF47B349921B82">
    <w:name w:val="DC80384E20C941908ECF47B349921B82"/>
  </w:style>
  <w:style w:type="paragraph" w:customStyle="1" w:styleId="A829E207332E49D69E68F90FC8B2645D">
    <w:name w:val="A829E207332E49D69E68F90FC8B2645D"/>
  </w:style>
  <w:style w:type="paragraph" w:customStyle="1" w:styleId="F524D03B92EF4ABF86BF03675051FD9F">
    <w:name w:val="F524D03B92EF4ABF86BF03675051FD9F"/>
  </w:style>
  <w:style w:type="paragraph" w:customStyle="1" w:styleId="5FE07B981A98462A99B6D9A096626221">
    <w:name w:val="5FE07B981A98462A99B6D9A096626221"/>
  </w:style>
  <w:style w:type="paragraph" w:customStyle="1" w:styleId="BE975ADB30F443B8B74E35018B0C273C">
    <w:name w:val="BE975ADB30F443B8B74E35018B0C273C"/>
  </w:style>
  <w:style w:type="paragraph" w:customStyle="1" w:styleId="DD00B1483ADB4E728FBA8A51B4F5AF25">
    <w:name w:val="DD00B1483ADB4E728FBA8A51B4F5AF25"/>
  </w:style>
  <w:style w:type="paragraph" w:customStyle="1" w:styleId="25C6140F168342B3A94E80E485E80649">
    <w:name w:val="25C6140F168342B3A94E80E485E80649"/>
  </w:style>
  <w:style w:type="paragraph" w:customStyle="1" w:styleId="28213C183E514A2B81BE95B9CA7BE7D8">
    <w:name w:val="28213C183E514A2B81BE95B9CA7BE7D8"/>
  </w:style>
  <w:style w:type="paragraph" w:customStyle="1" w:styleId="E05EC48498BD415A8D6EC7D9148DD91C">
    <w:name w:val="E05EC48498BD415A8D6EC7D9148DD91C"/>
  </w:style>
  <w:style w:type="paragraph" w:customStyle="1" w:styleId="DE258AC7A27D4AB793892A2AFE716366">
    <w:name w:val="DE258AC7A27D4AB793892A2AFE716366"/>
  </w:style>
  <w:style w:type="paragraph" w:customStyle="1" w:styleId="B27530BFF8934F91842E8DC38C9E2674">
    <w:name w:val="B27530BFF8934F91842E8DC38C9E2674"/>
  </w:style>
  <w:style w:type="paragraph" w:customStyle="1" w:styleId="0C12FFABBBB74D2CAB599A1B1D3A148D">
    <w:name w:val="0C12FFABBBB74D2CAB599A1B1D3A148D"/>
  </w:style>
  <w:style w:type="paragraph" w:customStyle="1" w:styleId="D3D7555F50CE4EACBB0DC97944F99849">
    <w:name w:val="D3D7555F50CE4EACBB0DC97944F99849"/>
  </w:style>
  <w:style w:type="paragraph" w:customStyle="1" w:styleId="EAC684D4238F4199883B685DAE146406">
    <w:name w:val="EAC684D4238F4199883B685DAE146406"/>
  </w:style>
  <w:style w:type="paragraph" w:customStyle="1" w:styleId="370F9E1D68BE43598A2729372991FB3A">
    <w:name w:val="370F9E1D68BE43598A2729372991FB3A"/>
  </w:style>
  <w:style w:type="paragraph" w:customStyle="1" w:styleId="72D8E61F716E437584B56C1F76C64517">
    <w:name w:val="72D8E61F716E437584B56C1F76C64517"/>
  </w:style>
  <w:style w:type="paragraph" w:customStyle="1" w:styleId="6EE17C2BD86F4874A22E88C8FE151A28">
    <w:name w:val="6EE17C2BD86F4874A22E88C8FE151A28"/>
  </w:style>
  <w:style w:type="paragraph" w:customStyle="1" w:styleId="58736D452A134F559F77E68A74C29E3D">
    <w:name w:val="58736D452A134F559F77E68A74C29E3D"/>
  </w:style>
  <w:style w:type="paragraph" w:customStyle="1" w:styleId="12D800F204C24523A2801E94B6B53623">
    <w:name w:val="12D800F204C24523A2801E94B6B53623"/>
  </w:style>
  <w:style w:type="paragraph" w:customStyle="1" w:styleId="C7FC0BD70C294A8484E8D1137C030EF9">
    <w:name w:val="C7FC0BD70C294A8484E8D1137C030EF9"/>
  </w:style>
  <w:style w:type="paragraph" w:styleId="ListBullet">
    <w:name w:val="List Bullet"/>
    <w:basedOn w:val="Normal"/>
    <w:uiPriority w:val="99"/>
    <w:qFormat/>
    <w:pPr>
      <w:numPr>
        <w:numId w:val="1"/>
      </w:numPr>
      <w:tabs>
        <w:tab w:val="clear" w:pos="360"/>
      </w:tabs>
      <w:spacing w:after="0" w:line="240" w:lineRule="auto"/>
      <w:contextualSpacing/>
    </w:pPr>
    <w:rPr>
      <w:rFonts w:eastAsiaTheme="minorHAnsi"/>
      <w:color w:val="808080" w:themeColor="background1" w:themeShade="80"/>
      <w:sz w:val="26"/>
      <w:szCs w:val="26"/>
    </w:rPr>
  </w:style>
  <w:style w:type="numbering" w:customStyle="1" w:styleId="BullettedList">
    <w:name w:val="BullettedList"/>
    <w:uiPriority w:val="99"/>
    <w:pPr>
      <w:numPr>
        <w:numId w:val="1"/>
      </w:numPr>
    </w:pPr>
  </w:style>
  <w:style w:type="paragraph" w:styleId="ListBullet2">
    <w:name w:val="List Bullet 2"/>
    <w:basedOn w:val="Normal"/>
    <w:uiPriority w:val="99"/>
    <w:semiHidden/>
    <w:unhideWhenUsed/>
    <w:pPr>
      <w:numPr>
        <w:ilvl w:val="1"/>
        <w:numId w:val="1"/>
      </w:numPr>
      <w:spacing w:line="240" w:lineRule="auto"/>
      <w:contextualSpacing/>
    </w:pPr>
    <w:rPr>
      <w:rFonts w:eastAsiaTheme="minorHAnsi"/>
      <w:color w:val="808080" w:themeColor="background1" w:themeShade="80"/>
      <w:sz w:val="26"/>
      <w:szCs w:val="26"/>
    </w:rPr>
  </w:style>
  <w:style w:type="paragraph" w:customStyle="1" w:styleId="21CC270B26604C05A9D64DFD7F80EE0E">
    <w:name w:val="21CC270B26604C05A9D64DFD7F80EE0E"/>
  </w:style>
  <w:style w:type="paragraph" w:customStyle="1" w:styleId="CFA924F317BF48E89F088E5ABDCC67F5">
    <w:name w:val="CFA924F317BF48E89F088E5ABDCC67F5"/>
  </w:style>
  <w:style w:type="paragraph" w:customStyle="1" w:styleId="130384FE078846D189D4900BACF7F94B">
    <w:name w:val="130384FE078846D189D4900BACF7F94B"/>
  </w:style>
  <w:style w:type="paragraph" w:customStyle="1" w:styleId="7596805739F94D3EA1BBA4076AB9A296">
    <w:name w:val="7596805739F94D3EA1BBA4076AB9A296"/>
  </w:style>
  <w:style w:type="paragraph" w:customStyle="1" w:styleId="A892269A33B943FE8784D02007C33789">
    <w:name w:val="A892269A33B943FE8784D02007C33789"/>
  </w:style>
  <w:style w:type="paragraph" w:customStyle="1" w:styleId="1DFFD92550724A21811E2A70DD1D4D28">
    <w:name w:val="1DFFD92550724A21811E2A70DD1D4D28"/>
  </w:style>
  <w:style w:type="paragraph" w:customStyle="1" w:styleId="3646C077E5294F3C808D69A1193D64EC">
    <w:name w:val="3646C077E5294F3C808D69A1193D64EC"/>
  </w:style>
  <w:style w:type="paragraph" w:customStyle="1" w:styleId="C572A0D7805B4658802F579BC4A5EADA">
    <w:name w:val="C572A0D7805B4658802F579BC4A5EADA"/>
  </w:style>
  <w:style w:type="paragraph" w:customStyle="1" w:styleId="635D97F43DF94019B8477E312A373365">
    <w:name w:val="635D97F43DF94019B8477E312A373365"/>
  </w:style>
  <w:style w:type="paragraph" w:customStyle="1" w:styleId="6782507EB0344FD4B7CB4EFD9476F308">
    <w:name w:val="6782507EB0344FD4B7CB4EFD9476F308"/>
  </w:style>
  <w:style w:type="paragraph" w:customStyle="1" w:styleId="E520BCF719B34FF8BBE495A37174493F">
    <w:name w:val="E520BCF719B34FF8BBE495A37174493F"/>
  </w:style>
  <w:style w:type="paragraph" w:customStyle="1" w:styleId="1EEABBF66C5D4977B9309FA2B23EE539">
    <w:name w:val="1EEABBF66C5D4977B9309FA2B23EE539"/>
  </w:style>
  <w:style w:type="paragraph" w:customStyle="1" w:styleId="8CF46798AAB348A4BEC1C0E219E3CEB9">
    <w:name w:val="8CF46798AAB348A4BEC1C0E219E3CEB9"/>
  </w:style>
  <w:style w:type="character" w:customStyle="1" w:styleId="Heading2Char">
    <w:name w:val="Heading 2 Char"/>
    <w:basedOn w:val="DefaultParagraphFont"/>
    <w:link w:val="Heading2"/>
    <w:uiPriority w:val="9"/>
    <w:rPr>
      <w:rFonts w:asciiTheme="majorHAnsi" w:eastAsiaTheme="minorHAnsi" w:hAnsiTheme="majorHAnsi"/>
      <w:bCs/>
      <w:color w:val="4472C4" w:themeColor="accent1"/>
      <w:sz w:val="36"/>
      <w:szCs w:val="56"/>
    </w:rPr>
  </w:style>
  <w:style w:type="paragraph" w:customStyle="1" w:styleId="9A88CB91E1DD47E5B80A7A839CD5094D">
    <w:name w:val="9A88CB91E1DD47E5B80A7A839CD5094D"/>
  </w:style>
  <w:style w:type="paragraph" w:customStyle="1" w:styleId="20BBDC3B2AFD4E43A2DFA044160EC471">
    <w:name w:val="20BBDC3B2AFD4E43A2DFA044160EC471"/>
  </w:style>
  <w:style w:type="paragraph" w:customStyle="1" w:styleId="348A5C988A8E48DDBF057188CE0AF59F">
    <w:name w:val="348A5C988A8E48DDBF057188CE0AF59F"/>
  </w:style>
  <w:style w:type="paragraph" w:customStyle="1" w:styleId="9021171284A94460B4EF01A9413CC4EF">
    <w:name w:val="9021171284A94460B4EF01A9413CC4EF"/>
  </w:style>
  <w:style w:type="paragraph" w:customStyle="1" w:styleId="C8EC4305CDF445A1AABC5E78D6630352">
    <w:name w:val="C8EC4305CDF445A1AABC5E78D6630352"/>
  </w:style>
  <w:style w:type="paragraph" w:customStyle="1" w:styleId="AF6504F3864F4C1BAF93F83D9802FE6D">
    <w:name w:val="AF6504F3864F4C1BAF93F83D9802FE6D"/>
  </w:style>
  <w:style w:type="paragraph" w:customStyle="1" w:styleId="674B328CE31E4B2A911923199E6B9CC2">
    <w:name w:val="674B328CE31E4B2A911923199E6B9CC2"/>
  </w:style>
  <w:style w:type="paragraph" w:customStyle="1" w:styleId="EE0703B375B346C9851A58F24E9A205F">
    <w:name w:val="EE0703B375B346C9851A58F24E9A205F"/>
  </w:style>
  <w:style w:type="paragraph" w:customStyle="1" w:styleId="883376BF80204F198F7F38183F37C2EA">
    <w:name w:val="883376BF80204F198F7F38183F37C2EA"/>
    <w:rsid w:val="0093245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View">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View">
      <a:maj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Riblet">
      <a:fillStyleLst>
        <a:solidFill>
          <a:schemeClr val="phClr"/>
        </a:solidFill>
        <a:solidFill>
          <a:schemeClr val="phClr">
            <a:tint val="65000"/>
          </a:schemeClr>
        </a:solidFill>
        <a:solidFill>
          <a:schemeClr val="phClr">
            <a:shade val="80000"/>
            <a:satMod val="150000"/>
          </a:schemeClr>
        </a:solidFill>
      </a:fillStyleLst>
      <a:lnStyleLst>
        <a:ln w="9525" cap="flat" cmpd="sng" algn="ctr">
          <a:solidFill>
            <a:schemeClr val="phClr"/>
          </a:solidFill>
          <a:prstDash val="solid"/>
        </a:ln>
        <a:ln w="17145" cap="flat" cmpd="sng" algn="ctr">
          <a:solidFill>
            <a:schemeClr val="phClr"/>
          </a:solidFill>
          <a:prstDash val="solid"/>
        </a:ln>
        <a:ln w="58420" cap="flat" cmpd="thickThin" algn="ctr">
          <a:solidFill>
            <a:schemeClr val="phClr">
              <a:shade val="95000"/>
              <a:alpha val="50000"/>
              <a:satMod val="150000"/>
            </a:schemeClr>
          </a:solidFill>
          <a:prstDash val="solid"/>
        </a:ln>
      </a:lnStyleLst>
      <a:effectStyleLst>
        <a:effectStyle>
          <a:effectLst/>
        </a:effectStyle>
        <a:effectStyle>
          <a:effectLst>
            <a:outerShdw blurRad="50800" dist="38100" dir="2700000" rotWithShape="0">
              <a:srgbClr val="000000">
                <a:alpha val="60000"/>
              </a:srgbClr>
            </a:outerShdw>
          </a:effectLst>
          <a:scene3d>
            <a:camera prst="orthographicFront">
              <a:rot lat="0" lon="0" rev="0"/>
            </a:camera>
            <a:lightRig rig="flat" dir="tl"/>
          </a:scene3d>
          <a:sp3d prstMaterial="flat">
            <a:bevelT w="31750" h="63500" prst="riblet"/>
          </a:sp3d>
        </a:effectStyle>
        <a:effectStyle>
          <a:effectLst>
            <a:outerShdw blurRad="50800" dist="38100" dir="2700000" algn="ctr" rotWithShape="0">
              <a:srgbClr val="000000">
                <a:alpha val="60000"/>
              </a:srgbClr>
            </a:outerShdw>
          </a:effectLst>
          <a:scene3d>
            <a:camera prst="orthographicFront">
              <a:rot lat="0" lon="0" rev="0"/>
            </a:camera>
            <a:lightRig rig="flat" dir="tl"/>
          </a:scene3d>
          <a:sp3d prstMaterial="flat">
            <a:bevelT w="57150" h="114300" prst="riblet"/>
          </a:sp3d>
        </a:effectStyle>
      </a:effectStyleLst>
      <a:bgFillStyleLst>
        <a:solidFill>
          <a:schemeClr val="phClr"/>
        </a:solidFill>
        <a:solidFill>
          <a:schemeClr val="phClr">
            <a:tint val="95000"/>
            <a:satMod val="170000"/>
          </a:schemeClr>
        </a:solidFill>
        <a:gradFill rotWithShape="1">
          <a:gsLst>
            <a:gs pos="0">
              <a:schemeClr val="phClr">
                <a:tint val="94000"/>
                <a:shade val="98000"/>
                <a:satMod val="130000"/>
                <a:lumMod val="102000"/>
              </a:schemeClr>
            </a:gs>
            <a:gs pos="100000">
              <a:schemeClr val="phClr">
                <a:tint val="98000"/>
                <a:shade val="78000"/>
                <a:satMod val="140000"/>
              </a:schemeClr>
            </a:gs>
          </a:gsLst>
          <a:path path="circle">
            <a:fillToRect l="100000" t="100000" r="100000" b="100000"/>
          </a:path>
        </a:gradFill>
      </a:bgFillStyleLst>
    </a:fmtScheme>
  </a:themeElements>
  <a:objectDefaults/>
  <a:extraClrSchemeLst/>
  <a:extLst>
    <a:ext uri="{05A4C25C-085E-4340-85A3-A5531E510DB2}">
      <thm15:themeFamily xmlns:thm15="http://schemas.microsoft.com/office/thememl/2012/main" name="View" id="{BA0EB5A6-F2D4-4F82-977B-64ADEE4A2A69}" vid="{3969A8A2-35DB-4E3B-8885-16FD2056867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E661F654-B318-449E-80A5-A95570B9026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FF75F1C-B41B-488A-9267-68864D3C15A5}">
  <ds:schemaRefs>
    <ds:schemaRef ds:uri="http://schemas.microsoft.com/sharepoint/v3/contenttype/forms"/>
  </ds:schemaRefs>
</ds:datastoreItem>
</file>

<file path=customXml/itemProps3.xml><?xml version="1.0" encoding="utf-8"?>
<ds:datastoreItem xmlns:ds="http://schemas.openxmlformats.org/officeDocument/2006/customXml" ds:itemID="{3B837835-72CB-4299-965D-EC30EB543F7B}">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E8E2DE7A-DB88-4DFA-86AA-E8FA98E90E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Classic students report.dotx</Template>
  <TotalTime>0</TotalTime>
  <Pages>28</Pages>
  <Words>2323</Words>
  <Characters>13242</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B EE 425</vt:lpstr>
    </vt:vector>
  </TitlesOfParts>
  <Company/>
  <LinksUpToDate>false</LinksUpToDate>
  <CharactersWithSpaces>15534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 EE 425: Microprocessor system design</dc:title>
  <dc:subject/>
  <dc:creator/>
  <cp:keywords/>
  <dc:description/>
  <cp:lastModifiedBy/>
  <cp:revision>1</cp:revision>
  <dcterms:created xsi:type="dcterms:W3CDTF">2020-03-19T04:29:00Z</dcterms:created>
  <dcterms:modified xsi:type="dcterms:W3CDTF">2020-03-20T03:52:00Z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